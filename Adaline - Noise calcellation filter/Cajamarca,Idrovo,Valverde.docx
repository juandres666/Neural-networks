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06E" w:rsidRPr="008146B7" w:rsidRDefault="001F20D3" w:rsidP="001F20D3">
      <w:pPr>
        <w:pStyle w:val="Heading1"/>
      </w:pPr>
      <w:r w:rsidRPr="008146B7">
        <w:t>FILTROS ADAPTATIVOS</w:t>
      </w:r>
    </w:p>
    <w:p w:rsidR="0085306E" w:rsidRPr="008146B7" w:rsidRDefault="0085306E">
      <w:pPr>
        <w:pStyle w:val="PlainText"/>
      </w:pPr>
    </w:p>
    <w:p w:rsidR="0085306E" w:rsidRPr="008146B7" w:rsidRDefault="001F20D3">
      <w:pPr>
        <w:pStyle w:val="Autor"/>
      </w:pPr>
      <w:r w:rsidRPr="008146B7">
        <w:t>Cajamarca Villa Julio Eduardo, Idrovo Coronel Diego Rolando, Valverde Jara Juan Andrés</w:t>
      </w:r>
    </w:p>
    <w:p w:rsidR="00A72217" w:rsidRPr="008146B7" w:rsidRDefault="001F20D3" w:rsidP="00A72217">
      <w:pPr>
        <w:pStyle w:val="Autor"/>
      </w:pPr>
      <w:r w:rsidRPr="008146B7">
        <w:t>Universidad Politécnica Salesiana</w:t>
      </w:r>
    </w:p>
    <w:p w:rsidR="00A72217" w:rsidRPr="008146B7" w:rsidRDefault="00A72217" w:rsidP="00A72217">
      <w:pPr>
        <w:pStyle w:val="Autor"/>
      </w:pPr>
      <w:r w:rsidRPr="008146B7">
        <w:t>Enero 8, 2010</w:t>
      </w:r>
    </w:p>
    <w:p w:rsidR="0085306E" w:rsidRDefault="001F20D3">
      <w:pPr>
        <w:pStyle w:val="Autor"/>
      </w:pPr>
      <w:r w:rsidRPr="008146B7">
        <w:t>Cuenca Ecuador</w:t>
      </w:r>
    </w:p>
    <w:p w:rsidR="00EC1483" w:rsidRPr="00EC1483" w:rsidRDefault="00EC1483" w:rsidP="00EC1483"/>
    <w:p w:rsidR="00FE2609" w:rsidRPr="008146B7" w:rsidRDefault="0085306E" w:rsidP="00FE2609">
      <w:pPr>
        <w:pStyle w:val="Abstract"/>
      </w:pPr>
      <w:r w:rsidRPr="008146B7">
        <w:rPr>
          <w:b/>
        </w:rPr>
        <w:t>Abstract</w:t>
      </w:r>
      <w:r w:rsidR="001F20D3" w:rsidRPr="008146B7">
        <w:t xml:space="preserve">. </w:t>
      </w:r>
      <w:r w:rsidR="00FE2609" w:rsidRPr="008146B7">
        <w:t>Aunque las</w:t>
      </w:r>
      <w:r w:rsidR="001F20D3" w:rsidRPr="008146B7">
        <w:t xml:space="preserve"> redes adaline</w:t>
      </w:r>
      <w:r w:rsidR="00A72217" w:rsidRPr="008146B7">
        <w:t xml:space="preserve"> </w:t>
      </w:r>
      <w:r w:rsidR="00FE2609" w:rsidRPr="008146B7">
        <w:t xml:space="preserve">presentan ciertos inconvenientes, </w:t>
      </w:r>
      <w:r w:rsidR="00A72217" w:rsidRPr="008146B7">
        <w:t>l</w:t>
      </w:r>
      <w:r w:rsidR="00FE2609" w:rsidRPr="008146B7">
        <w:t>o</w:t>
      </w:r>
      <w:r w:rsidR="00A72217" w:rsidRPr="008146B7">
        <w:t>s filtros adaptativos</w:t>
      </w:r>
      <w:r w:rsidR="00FE2609" w:rsidRPr="008146B7">
        <w:t xml:space="preserve"> que son su aplicación más importante son de gran utilidad debido a que </w:t>
      </w:r>
      <w:r w:rsidR="00FE2609" w:rsidRPr="008146B7">
        <w:rPr>
          <w:lang w:eastAsia="es-EC"/>
        </w:rPr>
        <w:t>permite suprimir el ruido de sistemas que no son conocidos para el diseñador, pero a su vez se conoce el ruido o la fuente que lo provoca</w:t>
      </w:r>
      <w:r w:rsidR="00FE2609" w:rsidRPr="008146B7">
        <w:t>.</w:t>
      </w:r>
    </w:p>
    <w:p w:rsidR="00FE2609" w:rsidRPr="008146B7" w:rsidRDefault="00FE2609" w:rsidP="00FE2609">
      <w:pPr>
        <w:jc w:val="center"/>
        <w:rPr>
          <w:i/>
        </w:rPr>
      </w:pPr>
      <w:r w:rsidRPr="008146B7">
        <w:rPr>
          <w:b/>
          <w:i/>
        </w:rPr>
        <w:t>Palabras clave:</w:t>
      </w:r>
      <w:r w:rsidRPr="008146B7">
        <w:rPr>
          <w:i/>
        </w:rPr>
        <w:t xml:space="preserve"> Adaline, Filtro adaptativo, ALC, LMS, Matlab</w:t>
      </w:r>
    </w:p>
    <w:p w:rsidR="00225C6C" w:rsidRPr="008146B7" w:rsidRDefault="00225C6C" w:rsidP="00FE2609">
      <w:pPr>
        <w:jc w:val="center"/>
        <w:rPr>
          <w:i/>
        </w:rPr>
      </w:pPr>
    </w:p>
    <w:p w:rsidR="00225C6C" w:rsidRPr="008146B7" w:rsidRDefault="00225C6C" w:rsidP="00FE2609">
      <w:pPr>
        <w:jc w:val="center"/>
        <w:rPr>
          <w:b/>
          <w:i/>
        </w:rPr>
        <w:sectPr w:rsidR="00225C6C" w:rsidRPr="008146B7">
          <w:footerReference w:type="even" r:id="rId7"/>
          <w:pgSz w:w="11906" w:h="16838" w:code="9"/>
          <w:pgMar w:top="1134" w:right="1134" w:bottom="1134" w:left="1701" w:header="720" w:footer="720" w:gutter="0"/>
          <w:cols w:space="425"/>
        </w:sectPr>
      </w:pPr>
    </w:p>
    <w:p w:rsidR="00EC1483" w:rsidRPr="00E92692" w:rsidRDefault="00EC1483" w:rsidP="00EC1483">
      <w:pPr>
        <w:pStyle w:val="Heading2"/>
      </w:pPr>
      <w:r w:rsidRPr="00E92692">
        <w:lastRenderedPageBreak/>
        <w:t>1 Introducción</w:t>
      </w:r>
    </w:p>
    <w:p w:rsidR="00EC1483" w:rsidRPr="00E92692" w:rsidRDefault="00EC1483" w:rsidP="00EC1483">
      <w:r w:rsidRPr="00E92692">
        <w:t>En este trabajo presentamos una breve d</w:t>
      </w:r>
      <w:r>
        <w:t xml:space="preserve">escripción de las redes ADALINE, como </w:t>
      </w:r>
      <w:r w:rsidRPr="00E92692">
        <w:t>funciona</w:t>
      </w:r>
      <w:r>
        <w:t>n</w:t>
      </w:r>
      <w:r w:rsidRPr="00E92692">
        <w:t>, algoritmos de aprendizaje, y sus funciones principales. En especial se aborda el tema de filtros adaptativos, la aplicación más importante de este tipo de neurona, su utilidad, comportamiento, su estructura y funcionamiento.</w:t>
      </w:r>
    </w:p>
    <w:p w:rsidR="00EC1483" w:rsidRDefault="00EC1483" w:rsidP="00EC1483">
      <w:r w:rsidRPr="00E92692">
        <w:t xml:space="preserve">Como aplicación se realiza un programa en Matlab que graba una señal de audio,  a esta se le suma  un ruido, y por medio de </w:t>
      </w:r>
      <w:r>
        <w:t xml:space="preserve">un </w:t>
      </w:r>
      <w:r w:rsidRPr="00E92692">
        <w:t>filtro adaptativo</w:t>
      </w:r>
      <w:r>
        <w:t>,</w:t>
      </w:r>
      <w:r w:rsidRPr="00E92692">
        <w:t xml:space="preserve"> </w:t>
      </w:r>
      <w:r>
        <w:t>se recupera</w:t>
      </w:r>
      <w:r w:rsidRPr="00E92692">
        <w:t xml:space="preserve"> la señal grabada libre de ruido.</w:t>
      </w:r>
    </w:p>
    <w:p w:rsidR="00EC1483" w:rsidRPr="00E92692" w:rsidRDefault="00EC1483" w:rsidP="00EC1483"/>
    <w:p w:rsidR="00EC1483" w:rsidRDefault="00EC1483" w:rsidP="00EC1483">
      <w:pPr>
        <w:pStyle w:val="Heading2"/>
      </w:pPr>
      <w:r w:rsidRPr="00E92692">
        <w:t>2 Desarrollo Teórico</w:t>
      </w:r>
    </w:p>
    <w:p w:rsidR="00EC1483" w:rsidRPr="00EC1483" w:rsidRDefault="00EC1483" w:rsidP="00EC1483"/>
    <w:p w:rsidR="00EC1483" w:rsidRPr="00E92692" w:rsidRDefault="00EC1483" w:rsidP="00EC1483">
      <w:pPr>
        <w:pStyle w:val="Heading3"/>
      </w:pPr>
      <w:r w:rsidRPr="00E92692">
        <w:t>2.1 La red ADALINE</w:t>
      </w:r>
    </w:p>
    <w:p w:rsidR="00EC1483" w:rsidRPr="00E92692" w:rsidRDefault="00EC1483" w:rsidP="00EC1483">
      <w:r w:rsidRPr="00E92692">
        <w:t>Una red ADALINE significa ADAptive LINear Element  o ADAptive LINear NEuron, trabaja con patrones reales tanto a su entrada como a su salida.</w:t>
      </w:r>
    </w:p>
    <w:p w:rsidR="00EC1483" w:rsidRPr="00E92692" w:rsidRDefault="00EC1483" w:rsidP="00EC1483">
      <w:r w:rsidRPr="00E92692">
        <w:t xml:space="preserve">Su salida se calcula por una única unidad de procesamiento, y es función lineal de las entradas. Si se desea una salida binaria se puede adjuntar una función de activación </w:t>
      </w:r>
      <w:r>
        <w:t>con</w:t>
      </w:r>
      <w:r w:rsidRPr="00E92692">
        <w:t xml:space="preserve"> un umbral.</w:t>
      </w:r>
    </w:p>
    <w:p w:rsidR="00EC1483" w:rsidRPr="00E92692" w:rsidRDefault="00EC1483" w:rsidP="00EC1483">
      <w:r w:rsidRPr="00E92692">
        <w:t>La salida de la red es la suma ponderada de las N entradas, respecto a los pesos asignados a cada una de ellas, más un bias</w:t>
      </w:r>
      <w:r>
        <w:t xml:space="preserve"> </w:t>
      </w:r>
      <w:r w:rsidRPr="001A36F6">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85pt;height:12.25pt" o:ole="">
            <v:imagedata r:id="rId8" o:title=""/>
          </v:shape>
          <o:OLEObject Type="Embed" ProgID="Equation.3" ShapeID="_x0000_i1037" DrawAspect="Content" ObjectID="_1324680733" r:id="rId9"/>
        </w:object>
      </w:r>
      <w:r w:rsidRPr="00E92692">
        <w:t>:</w:t>
      </w:r>
    </w:p>
    <w:p w:rsidR="00EC1483" w:rsidRPr="00E92692" w:rsidRDefault="00EC1483" w:rsidP="00EC1483">
      <w:pPr>
        <w:jc w:val="center"/>
      </w:pPr>
      <w:r w:rsidRPr="00E92692">
        <w:object w:dxaOrig="1760" w:dyaOrig="700">
          <v:shape id="_x0000_i1036" type="#_x0000_t75" style="width:88.3pt;height:34.65pt" o:ole="">
            <v:imagedata r:id="rId10" o:title=""/>
          </v:shape>
          <o:OLEObject Type="Embed" ProgID="Equation.3" ShapeID="_x0000_i1036" DrawAspect="Content" ObjectID="_1324680734" r:id="rId11"/>
        </w:object>
      </w:r>
      <w:r w:rsidRPr="00E92692">
        <w:tab/>
        <w:t>Ec. 1</w:t>
      </w:r>
    </w:p>
    <w:p w:rsidR="00EC1483" w:rsidRPr="00E92692" w:rsidRDefault="00EC1483" w:rsidP="00EC1483">
      <w:r>
        <w:rPr>
          <w:lang w:val="en-US" w:eastAsia="en-US"/>
        </w:rPr>
        <w:lastRenderedPageBreak/>
        <w:drawing>
          <wp:inline distT="0" distB="0" distL="0" distR="0">
            <wp:extent cx="2527300" cy="1492250"/>
            <wp:effectExtent l="19050" t="0" r="6350" b="0"/>
            <wp:docPr id="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2" cstate="print"/>
                    <a:srcRect/>
                    <a:stretch>
                      <a:fillRect/>
                    </a:stretch>
                  </pic:blipFill>
                  <pic:spPr bwMode="auto">
                    <a:xfrm>
                      <a:off x="0" y="0"/>
                      <a:ext cx="2527300" cy="1492250"/>
                    </a:xfrm>
                    <a:prstGeom prst="rect">
                      <a:avLst/>
                    </a:prstGeom>
                    <a:noFill/>
                    <a:ln w="9525">
                      <a:noFill/>
                      <a:miter lim="800000"/>
                      <a:headEnd/>
                      <a:tailEnd/>
                    </a:ln>
                  </pic:spPr>
                </pic:pic>
              </a:graphicData>
            </a:graphic>
          </wp:inline>
        </w:drawing>
      </w:r>
    </w:p>
    <w:p w:rsidR="00EC1483" w:rsidRDefault="00EC1483" w:rsidP="00EC1483">
      <w:r w:rsidRPr="00E92692">
        <w:t>Figura 1. (a) Con salida lineal ALC (Adaptive Linear Combiner) (b) con salida binaria (umbral)</w:t>
      </w:r>
    </w:p>
    <w:p w:rsidR="00EC1483" w:rsidRPr="00E92692" w:rsidRDefault="00EC1483" w:rsidP="00EC1483"/>
    <w:p w:rsidR="00EC1483" w:rsidRPr="00E92692" w:rsidRDefault="00EC1483" w:rsidP="00EC1483">
      <w:pPr>
        <w:pStyle w:val="Heading3"/>
      </w:pPr>
      <w:r w:rsidRPr="00E92692">
        <w:t>2.2 Aprendizaje de la red Adaline</w:t>
      </w:r>
    </w:p>
    <w:p w:rsidR="00EC1483" w:rsidRDefault="00EC1483" w:rsidP="00EC1483">
      <w:r w:rsidRPr="00E92692">
        <w:t>La neurona aprende de forma supervisada gracias a la regla Delta de Widrow-Hoff basada en la regla del mínimo cuadrado medio LMS (LEAST MEAN SQUARED), con la que se encuentra un vector de pesos W que es único. Este vector asocia el conjunto de patrones de entrada con su correspondiente patrón de valores esperados en su salida. Para cada una de estas combinaciones, los pesos se ajustan automáticamente hasta obtener las salidas correctas (sin error), o por lo menos, con un error mínimo.</w:t>
      </w:r>
    </w:p>
    <w:p w:rsidR="00EC1483" w:rsidRPr="00E92692" w:rsidRDefault="00EC1483" w:rsidP="00EC1483"/>
    <w:p w:rsidR="00EC1483" w:rsidRPr="00E92692" w:rsidRDefault="00EC1483" w:rsidP="00EC1483">
      <w:pPr>
        <w:pStyle w:val="Heading3"/>
      </w:pPr>
      <w:r w:rsidRPr="00E92692">
        <w:t>2.3 Filtro Adaptativo</w:t>
      </w:r>
    </w:p>
    <w:p w:rsidR="00EC1483" w:rsidRPr="00E92692" w:rsidRDefault="00EC1483" w:rsidP="00EC1483">
      <w:pPr>
        <w:pStyle w:val="NormalWeb"/>
        <w:jc w:val="both"/>
        <w:rPr>
          <w:sz w:val="20"/>
          <w:szCs w:val="20"/>
        </w:rPr>
      </w:pPr>
      <w:r w:rsidRPr="00E92692">
        <w:rPr>
          <w:sz w:val="20"/>
          <w:szCs w:val="20"/>
        </w:rPr>
        <w:t xml:space="preserve">Un filtro adaptativo es un sistema que pretende modelar la relación existente entre señales en tiempo real de forma repetida. La diferencia con los filtros digitales radica, en que éstos últimos poseen coeficientes invariantes en el tiempo, mientras que un filtro adaptativo puede cambiar </w:t>
      </w:r>
      <w:r>
        <w:rPr>
          <w:sz w:val="20"/>
          <w:szCs w:val="20"/>
        </w:rPr>
        <w:t xml:space="preserve">su </w:t>
      </w:r>
      <w:r w:rsidRPr="00E92692">
        <w:rPr>
          <w:sz w:val="20"/>
          <w:szCs w:val="20"/>
        </w:rPr>
        <w:t xml:space="preserve">comportamiento en base </w:t>
      </w:r>
      <w:r>
        <w:rPr>
          <w:sz w:val="20"/>
          <w:szCs w:val="20"/>
        </w:rPr>
        <w:t>a</w:t>
      </w:r>
      <w:r w:rsidRPr="00E92692">
        <w:rPr>
          <w:sz w:val="20"/>
          <w:szCs w:val="20"/>
        </w:rPr>
        <w:t xml:space="preserve"> un algoritmo adaptativo.</w:t>
      </w:r>
    </w:p>
    <w:p w:rsidR="00EC1483" w:rsidRPr="00E92692" w:rsidRDefault="00EC1483" w:rsidP="00EC1483">
      <w:pPr>
        <w:pStyle w:val="NormalWeb"/>
        <w:jc w:val="both"/>
        <w:rPr>
          <w:sz w:val="20"/>
          <w:szCs w:val="20"/>
        </w:rPr>
      </w:pPr>
      <w:r w:rsidRPr="00E92692">
        <w:rPr>
          <w:sz w:val="20"/>
          <w:szCs w:val="20"/>
        </w:rPr>
        <w:t xml:space="preserve">Algo que no debemos olvidar es que  los coeficientes del filtro w(n) son </w:t>
      </w:r>
      <w:r>
        <w:rPr>
          <w:sz w:val="20"/>
          <w:szCs w:val="20"/>
        </w:rPr>
        <w:t>des</w:t>
      </w:r>
      <w:r w:rsidRPr="00E92692">
        <w:rPr>
          <w:sz w:val="20"/>
          <w:szCs w:val="20"/>
        </w:rPr>
        <w:t xml:space="preserve">conocidos, estos coeficientes son calculados a medida de que el filtro se </w:t>
      </w:r>
      <w:r w:rsidRPr="00E92692">
        <w:rPr>
          <w:sz w:val="20"/>
          <w:szCs w:val="20"/>
        </w:rPr>
        <w:lastRenderedPageBreak/>
        <w:t xml:space="preserve">implementa, reajustándose automáticamente </w:t>
      </w:r>
      <w:r>
        <w:rPr>
          <w:sz w:val="20"/>
          <w:szCs w:val="20"/>
        </w:rPr>
        <w:t>en cada iteración mientras aprende</w:t>
      </w:r>
      <w:r w:rsidRPr="00E92692">
        <w:rPr>
          <w:sz w:val="20"/>
          <w:szCs w:val="20"/>
        </w:rPr>
        <w:t>.</w:t>
      </w:r>
    </w:p>
    <w:p w:rsidR="00EF628F" w:rsidRPr="008146B7" w:rsidRDefault="00225C6C" w:rsidP="00EF628F">
      <w:pPr>
        <w:pStyle w:val="NormalWeb"/>
        <w:jc w:val="both"/>
        <w:rPr>
          <w:b/>
          <w:szCs w:val="20"/>
        </w:rPr>
      </w:pPr>
      <w:r w:rsidRPr="008146B7">
        <w:rPr>
          <w:b/>
          <w:szCs w:val="20"/>
        </w:rPr>
        <w:t>2.4</w:t>
      </w:r>
      <w:r w:rsidR="00EF628F" w:rsidRPr="008146B7">
        <w:rPr>
          <w:b/>
          <w:szCs w:val="20"/>
        </w:rPr>
        <w:t xml:space="preserve"> Estructura de un filtro adaptativo</w:t>
      </w:r>
    </w:p>
    <w:p w:rsidR="00EF628F" w:rsidRPr="008146B7" w:rsidRDefault="00EF628F" w:rsidP="00EF628F">
      <w:pPr>
        <w:spacing w:before="100" w:beforeAutospacing="1" w:after="100" w:afterAutospacing="1"/>
      </w:pPr>
      <w:r w:rsidRPr="008146B7">
        <w:t xml:space="preserve">Un filtro </w:t>
      </w:r>
      <w:r w:rsidR="00085D40" w:rsidRPr="008146B7">
        <w:t>adaptativo es un sistema al que</w:t>
      </w:r>
      <w:r w:rsidRPr="008146B7">
        <w:t xml:space="preserve"> llegan dos señales  x(n) y e(n), donde e(n) se la conoce como la señal de error y está dada de la resta entre la señal deseada, d (n), y otra que es la salida del filtro y(n)</w:t>
      </w:r>
      <w:r w:rsidR="00070366" w:rsidRPr="008146B7">
        <w:t>.</w:t>
      </w:r>
    </w:p>
    <w:p w:rsidR="00EF628F" w:rsidRPr="008146B7" w:rsidRDefault="00D44F35" w:rsidP="00EF628F">
      <w:pPr>
        <w:spacing w:before="100" w:beforeAutospacing="1" w:after="100" w:afterAutospacing="1"/>
        <w:jc w:val="center"/>
      </w:pP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n</m:t>
            </m:r>
          </m:e>
        </m:d>
        <m:r>
          <w:rPr>
            <w:rFonts w:ascii="Cambria Math"/>
            <w:sz w:val="22"/>
            <w:szCs w:val="22"/>
          </w:rPr>
          <m:t>=</m:t>
        </m:r>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n</m:t>
            </m:r>
          </m:e>
        </m:d>
        <m:r>
          <w:rPr>
            <w:sz w:val="22"/>
            <w:szCs w:val="22"/>
          </w:rPr>
          <m:t>-</m:t>
        </m:r>
        <m:r>
          <w:rPr>
            <w:rFonts w:ascii="Cambria Math"/>
            <w:sz w:val="22"/>
            <w:szCs w:val="22"/>
          </w:rPr>
          <m:t xml:space="preserve"> </m:t>
        </m:r>
        <m:r>
          <w:rPr>
            <w:rFonts w:ascii="Cambria Math" w:hAnsi="Cambria Math"/>
            <w:sz w:val="22"/>
            <w:szCs w:val="22"/>
          </w:rPr>
          <m:t>y</m:t>
        </m:r>
        <m:r>
          <w:rPr>
            <w:rFonts w:ascii="Cambria Math"/>
            <w:sz w:val="22"/>
            <w:szCs w:val="22"/>
          </w:rPr>
          <m:t>(</m:t>
        </m:r>
        <m:r>
          <w:rPr>
            <w:rFonts w:ascii="Cambria Math" w:hAnsi="Cambria Math"/>
            <w:sz w:val="22"/>
            <w:szCs w:val="22"/>
          </w:rPr>
          <m:t>n</m:t>
        </m:r>
        <m:r>
          <w:rPr>
            <w:rFonts w:ascii="Cambria Math"/>
            <w:sz w:val="22"/>
            <w:szCs w:val="22"/>
          </w:rPr>
          <m:t>)</m:t>
        </m:r>
      </m:oMath>
      <w:r w:rsidR="00EF628F" w:rsidRPr="008146B7">
        <w:tab/>
        <w:t xml:space="preserve">              </w:t>
      </w:r>
      <w:r w:rsidR="001F20D3" w:rsidRPr="008146B7">
        <w:t>Ec.</w:t>
      </w:r>
      <w:r w:rsidR="00EF628F" w:rsidRPr="008146B7">
        <w:t xml:space="preserve"> 2</w:t>
      </w:r>
    </w:p>
    <w:p w:rsidR="00EF628F" w:rsidRPr="008146B7" w:rsidRDefault="00EF628F" w:rsidP="00EF628F">
      <w:pPr>
        <w:spacing w:before="100" w:beforeAutospacing="1" w:after="100" w:afterAutospacing="1"/>
      </w:pPr>
      <w:r w:rsidRPr="008146B7">
        <w:t>A l</w:t>
      </w:r>
      <w:r w:rsidR="00070366" w:rsidRPr="008146B7">
        <w:t>os coeficientes del filtro w(n)</w:t>
      </w:r>
      <w:r w:rsidRPr="008146B7">
        <w:t xml:space="preserve"> se </w:t>
      </w:r>
      <w:r w:rsidR="00070366" w:rsidRPr="008146B7">
        <w:t xml:space="preserve">los multiplican por los valores presentes en </w:t>
      </w:r>
      <w:r w:rsidRPr="008146B7">
        <w:t>la entrada x(n) para obtener la salida por lo tanto tenemos:</w:t>
      </w:r>
    </w:p>
    <w:p w:rsidR="00EF628F" w:rsidRPr="008146B7" w:rsidRDefault="00D44F35" w:rsidP="00EF628F">
      <w:pPr>
        <w:spacing w:before="100" w:beforeAutospacing="1" w:after="100" w:afterAutospacing="1"/>
        <w:jc w:val="center"/>
      </w:pPr>
      <w:r w:rsidRPr="008146B7">
        <w:rPr>
          <w:lang w:val="en-US" w:eastAsia="en-US"/>
        </w:rPr>
        <w:drawing>
          <wp:inline distT="0" distB="0" distL="0" distR="0">
            <wp:extent cx="1093758" cy="172465"/>
            <wp:effectExtent l="19050" t="0" r="0" b="0"/>
            <wp:docPr id="8" name="Imagen 3" descr="  y(n)=w(n)\,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  y(n)=w(n)\, x(n)"/>
                    <pic:cNvPicPr>
                      <a:picLocks noChangeAspect="1" noChangeArrowheads="1"/>
                    </pic:cNvPicPr>
                  </pic:nvPicPr>
                  <pic:blipFill>
                    <a:blip r:embed="rId13" cstate="print"/>
                    <a:srcRect/>
                    <a:stretch>
                      <a:fillRect/>
                    </a:stretch>
                  </pic:blipFill>
                  <pic:spPr bwMode="auto">
                    <a:xfrm>
                      <a:off x="0" y="0"/>
                      <a:ext cx="1095375" cy="172720"/>
                    </a:xfrm>
                    <a:prstGeom prst="rect">
                      <a:avLst/>
                    </a:prstGeom>
                    <a:noFill/>
                    <a:ln w="9525">
                      <a:noFill/>
                      <a:miter lim="800000"/>
                      <a:headEnd/>
                      <a:tailEnd/>
                    </a:ln>
                  </pic:spPr>
                </pic:pic>
              </a:graphicData>
            </a:graphic>
          </wp:inline>
        </w:drawing>
      </w:r>
      <w:r w:rsidR="00EF628F" w:rsidRPr="008146B7">
        <w:t xml:space="preserve">            </w:t>
      </w:r>
      <w:r w:rsidR="001F20D3" w:rsidRPr="008146B7">
        <w:t>Ec.</w:t>
      </w:r>
      <w:r w:rsidR="00EF628F" w:rsidRPr="008146B7">
        <w:t xml:space="preserve"> 3</w:t>
      </w:r>
    </w:p>
    <w:p w:rsidR="00070366" w:rsidRPr="008146B7" w:rsidRDefault="00EF628F" w:rsidP="00070366">
      <w:pPr>
        <w:spacing w:before="100" w:beforeAutospacing="1" w:after="100" w:afterAutospacing="1"/>
        <w:rPr>
          <w:lang w:eastAsia="en-US"/>
        </w:rPr>
      </w:pPr>
      <w:r w:rsidRPr="008146B7">
        <w:t xml:space="preserve">El principal objetivo es hacer que </w:t>
      </w:r>
      <w:r w:rsidR="00070366" w:rsidRPr="008146B7">
        <w:t>el</w:t>
      </w:r>
      <w:r w:rsidRPr="008146B7">
        <w:t xml:space="preserve"> error </w:t>
      </w:r>
      <w:r w:rsidR="00070366" w:rsidRPr="008146B7">
        <w:t xml:space="preserve">entre x(n) y y(n) </w:t>
      </w:r>
      <w:r w:rsidRPr="008146B7">
        <w:t xml:space="preserve">sea cero, </w:t>
      </w:r>
      <w:r w:rsidR="00070366" w:rsidRPr="008146B7">
        <w:t>en la práctica no se logra</w:t>
      </w:r>
      <w:r w:rsidRPr="008146B7">
        <w:t xml:space="preserve"> pero se aproxima</w:t>
      </w:r>
      <w:r w:rsidR="00070366" w:rsidRPr="008146B7">
        <w:t xml:space="preserve"> </w:t>
      </w:r>
      <w:r w:rsidRPr="008146B7">
        <w:t>mucho, para ello el sistema debe configurarse para que a partir de la señal de entrada x(n) se genere la salida y(n) de forma que sea igual a la señal deseada d(n).</w:t>
      </w:r>
    </w:p>
    <w:p w:rsidR="00070366" w:rsidRPr="008146B7" w:rsidRDefault="00070366" w:rsidP="00070366">
      <w:pPr>
        <w:spacing w:before="100" w:beforeAutospacing="1" w:after="100" w:afterAutospacing="1"/>
        <w:jc w:val="center"/>
      </w:pPr>
      <w:r w:rsidRPr="008146B7">
        <w:rPr>
          <w:lang w:val="en-US" w:eastAsia="en-US"/>
        </w:rPr>
        <w:drawing>
          <wp:inline distT="0" distB="0" distL="0" distR="0">
            <wp:extent cx="2208530" cy="1078230"/>
            <wp:effectExtent l="19050" t="0" r="1270" b="0"/>
            <wp:docPr id="2" name="Imagen 9">
              <a:hlinkClick xmlns:a="http://schemas.openxmlformats.org/drawingml/2006/main" r:id="rId14" tooltip="&quot;Estructura directa de un filtro adaptativo&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208530" cy="1078230"/>
                    </a:xfrm>
                    <a:prstGeom prst="rect">
                      <a:avLst/>
                    </a:prstGeom>
                    <a:noFill/>
                    <a:ln w="9525">
                      <a:noFill/>
                      <a:miter lim="800000"/>
                      <a:headEnd/>
                      <a:tailEnd/>
                    </a:ln>
                  </pic:spPr>
                </pic:pic>
              </a:graphicData>
            </a:graphic>
          </wp:inline>
        </w:drawing>
      </w:r>
    </w:p>
    <w:p w:rsidR="00070366" w:rsidRPr="008146B7" w:rsidRDefault="00070366" w:rsidP="00070366">
      <w:pPr>
        <w:spacing w:before="100" w:beforeAutospacing="1" w:after="100" w:afterAutospacing="1"/>
        <w:jc w:val="center"/>
      </w:pPr>
      <w:r w:rsidRPr="008146B7">
        <w:t>Figura 2. Estructura de un filtro adaptativo</w:t>
      </w:r>
    </w:p>
    <w:p w:rsidR="00EF628F" w:rsidRPr="008146B7" w:rsidRDefault="00EF628F" w:rsidP="00EF628F">
      <w:pPr>
        <w:pStyle w:val="NormalWeb"/>
        <w:jc w:val="both"/>
        <w:rPr>
          <w:sz w:val="20"/>
          <w:szCs w:val="20"/>
        </w:rPr>
      </w:pPr>
    </w:p>
    <w:p w:rsidR="00EF628F" w:rsidRPr="008146B7" w:rsidRDefault="00225C6C" w:rsidP="0073335D">
      <w:pPr>
        <w:pStyle w:val="NormalWeb"/>
        <w:jc w:val="both"/>
        <w:rPr>
          <w:b/>
          <w:szCs w:val="20"/>
        </w:rPr>
      </w:pPr>
      <w:r w:rsidRPr="008146B7">
        <w:rPr>
          <w:b/>
          <w:szCs w:val="20"/>
        </w:rPr>
        <w:t>2.5</w:t>
      </w:r>
      <w:r w:rsidR="00DE0CDE" w:rsidRPr="008146B7">
        <w:rPr>
          <w:b/>
          <w:szCs w:val="20"/>
        </w:rPr>
        <w:t xml:space="preserve"> </w:t>
      </w:r>
      <w:r w:rsidR="00EF628F" w:rsidRPr="008146B7">
        <w:rPr>
          <w:b/>
          <w:szCs w:val="20"/>
        </w:rPr>
        <w:t>ALGORITMO</w:t>
      </w:r>
    </w:p>
    <w:p w:rsidR="00EF628F" w:rsidRPr="008146B7" w:rsidRDefault="00EF628F" w:rsidP="00EF628F">
      <w:pPr>
        <w:spacing w:before="100" w:beforeAutospacing="1" w:after="100" w:afterAutospacing="1"/>
        <w:outlineLvl w:val="1"/>
      </w:pPr>
      <w:r w:rsidRPr="008146B7">
        <w:t>Un algoritmo de aprendizaje del filtro adaptativo tiene la siguiente forma:</w:t>
      </w:r>
    </w:p>
    <w:p w:rsidR="00EF628F" w:rsidRPr="008146B7" w:rsidRDefault="00EF628F" w:rsidP="00EF628F">
      <w:pPr>
        <w:numPr>
          <w:ilvl w:val="0"/>
          <w:numId w:val="4"/>
        </w:numPr>
        <w:spacing w:before="100" w:beforeAutospacing="1" w:after="100" w:afterAutospacing="1"/>
      </w:pPr>
      <w:r w:rsidRPr="008146B7">
        <w:t>los pesos w(n) hay que in</w:t>
      </w:r>
      <w:r w:rsidR="00070366" w:rsidRPr="008146B7">
        <w:t>icializarlos de forma aleatoria.</w:t>
      </w:r>
    </w:p>
    <w:p w:rsidR="00EF628F" w:rsidRPr="008146B7" w:rsidRDefault="00EF628F" w:rsidP="00EF628F">
      <w:pPr>
        <w:numPr>
          <w:ilvl w:val="0"/>
          <w:numId w:val="4"/>
        </w:numPr>
        <w:spacing w:before="100" w:beforeAutospacing="1" w:after="100" w:afterAutospacing="1"/>
      </w:pPr>
      <w:r w:rsidRPr="008146B7">
        <w:t>Elegir un valor α  para ajustar la velocidad convergencia</w:t>
      </w:r>
      <w:r w:rsidR="00070366" w:rsidRPr="008146B7">
        <w:t>.</w:t>
      </w:r>
    </w:p>
    <w:p w:rsidR="00EF628F" w:rsidRPr="008146B7" w:rsidRDefault="00EF628F" w:rsidP="00EF628F">
      <w:pPr>
        <w:numPr>
          <w:ilvl w:val="0"/>
          <w:numId w:val="4"/>
        </w:numPr>
        <w:spacing w:before="100" w:beforeAutospacing="1" w:after="100" w:afterAutospacing="1"/>
      </w:pPr>
      <w:r w:rsidRPr="008146B7">
        <w:t>Calcular la salida y(n)</w:t>
      </w:r>
      <w:r w:rsidR="00070366" w:rsidRPr="008146B7">
        <w:t>.</w:t>
      </w:r>
    </w:p>
    <w:p w:rsidR="00EF628F" w:rsidRPr="008146B7" w:rsidRDefault="00EF628F" w:rsidP="00EF628F">
      <w:pPr>
        <w:numPr>
          <w:ilvl w:val="0"/>
          <w:numId w:val="4"/>
        </w:numPr>
        <w:spacing w:before="100" w:beforeAutospacing="1" w:after="100" w:afterAutospacing="1"/>
      </w:pPr>
      <w:r w:rsidRPr="008146B7">
        <w:t>Calcular el error e(n)</w:t>
      </w:r>
      <w:r w:rsidR="00070366" w:rsidRPr="008146B7">
        <w:t>.</w:t>
      </w:r>
    </w:p>
    <w:p w:rsidR="00EF628F" w:rsidRPr="008146B7" w:rsidRDefault="00EF628F" w:rsidP="00EF628F">
      <w:pPr>
        <w:numPr>
          <w:ilvl w:val="0"/>
          <w:numId w:val="4"/>
        </w:numPr>
        <w:spacing w:before="100" w:beforeAutospacing="1" w:after="100" w:afterAutospacing="1"/>
      </w:pPr>
      <w:r w:rsidRPr="008146B7">
        <w:t>Actualizar los pesos con la función  J = e2(n)</w:t>
      </w:r>
      <w:r w:rsidR="00070366" w:rsidRPr="008146B7">
        <w:t>.</w:t>
      </w:r>
    </w:p>
    <w:p w:rsidR="00EF628F" w:rsidRPr="008146B7" w:rsidRDefault="00EF628F" w:rsidP="00EF628F">
      <w:pPr>
        <w:numPr>
          <w:ilvl w:val="0"/>
          <w:numId w:val="4"/>
        </w:numPr>
        <w:spacing w:before="100" w:beforeAutospacing="1" w:after="100" w:afterAutospacing="1"/>
      </w:pPr>
      <w:r w:rsidRPr="008146B7">
        <w:t>Repetir un determinado número de veces desde el punto 3.</w:t>
      </w:r>
    </w:p>
    <w:p w:rsidR="00EF628F" w:rsidRPr="008146B7" w:rsidRDefault="00070366" w:rsidP="00070366">
      <w:pPr>
        <w:pStyle w:val="NormalWeb"/>
        <w:jc w:val="both"/>
        <w:rPr>
          <w:b/>
          <w:szCs w:val="20"/>
        </w:rPr>
      </w:pPr>
      <w:r w:rsidRPr="008146B7">
        <w:rPr>
          <w:b/>
          <w:szCs w:val="20"/>
        </w:rPr>
        <w:t>2.6</w:t>
      </w:r>
      <w:r w:rsidR="00225C6C" w:rsidRPr="008146B7">
        <w:rPr>
          <w:b/>
          <w:szCs w:val="20"/>
        </w:rPr>
        <w:t xml:space="preserve"> </w:t>
      </w:r>
      <w:r w:rsidR="00EF628F" w:rsidRPr="008146B7">
        <w:rPr>
          <w:b/>
          <w:szCs w:val="20"/>
        </w:rPr>
        <w:t>APLICACIONES</w:t>
      </w:r>
    </w:p>
    <w:p w:rsidR="00EF628F" w:rsidRPr="008146B7" w:rsidRDefault="001F20D3" w:rsidP="00EF628F">
      <w:pPr>
        <w:spacing w:before="100" w:beforeAutospacing="1" w:after="100" w:afterAutospacing="1"/>
      </w:pPr>
      <w:r w:rsidRPr="008146B7">
        <w:t>Las</w:t>
      </w:r>
      <w:r w:rsidR="00EF628F" w:rsidRPr="008146B7">
        <w:t xml:space="preserve"> aplicaciones de los filtros adaptativos son:</w:t>
      </w:r>
    </w:p>
    <w:p w:rsidR="00EF628F" w:rsidRPr="008146B7" w:rsidRDefault="00EF628F" w:rsidP="00EF628F">
      <w:pPr>
        <w:numPr>
          <w:ilvl w:val="0"/>
          <w:numId w:val="5"/>
        </w:numPr>
        <w:spacing w:before="100" w:beforeAutospacing="1" w:after="100" w:afterAutospacing="1"/>
      </w:pPr>
      <w:r w:rsidRPr="008146B7">
        <w:t>Sistema de identificación.</w:t>
      </w:r>
    </w:p>
    <w:p w:rsidR="00EF628F" w:rsidRPr="008146B7" w:rsidRDefault="00EF628F" w:rsidP="00EF628F">
      <w:pPr>
        <w:numPr>
          <w:ilvl w:val="0"/>
          <w:numId w:val="5"/>
        </w:numPr>
        <w:spacing w:before="100" w:beforeAutospacing="1" w:after="100" w:afterAutospacing="1"/>
      </w:pPr>
      <w:r w:rsidRPr="008146B7">
        <w:lastRenderedPageBreak/>
        <w:t>Cancelación de eco.</w:t>
      </w:r>
    </w:p>
    <w:p w:rsidR="00EF628F" w:rsidRPr="008146B7" w:rsidRDefault="00EF628F" w:rsidP="00EF628F">
      <w:pPr>
        <w:numPr>
          <w:ilvl w:val="0"/>
          <w:numId w:val="5"/>
        </w:numPr>
        <w:spacing w:before="100" w:beforeAutospacing="1" w:after="100" w:afterAutospacing="1"/>
      </w:pPr>
      <w:r w:rsidRPr="008146B7">
        <w:t xml:space="preserve">Eliminación de </w:t>
      </w:r>
      <w:hyperlink r:id="rId16" w:tooltip="Ruido blanco" w:history="1">
        <w:r w:rsidRPr="008146B7">
          <w:t>ruido blanco</w:t>
        </w:r>
      </w:hyperlink>
      <w:r w:rsidRPr="008146B7">
        <w:t>.</w:t>
      </w:r>
    </w:p>
    <w:p w:rsidR="00EF628F" w:rsidRPr="008146B7" w:rsidRDefault="00EF628F" w:rsidP="00EF628F">
      <w:pPr>
        <w:numPr>
          <w:ilvl w:val="0"/>
          <w:numId w:val="5"/>
        </w:numPr>
        <w:spacing w:before="100" w:beforeAutospacing="1" w:after="100" w:afterAutospacing="1"/>
      </w:pPr>
      <w:r w:rsidRPr="008146B7">
        <w:t>Predictores.</w:t>
      </w:r>
    </w:p>
    <w:p w:rsidR="00EF628F" w:rsidRPr="008146B7" w:rsidRDefault="00070366" w:rsidP="00070366">
      <w:pPr>
        <w:spacing w:before="100" w:beforeAutospacing="1" w:after="100" w:afterAutospacing="1"/>
        <w:outlineLvl w:val="1"/>
        <w:rPr>
          <w:b/>
        </w:rPr>
      </w:pPr>
      <w:r w:rsidRPr="008146B7">
        <w:rPr>
          <w:b/>
        </w:rPr>
        <w:t>2.7</w:t>
      </w:r>
      <w:r w:rsidR="0073335D" w:rsidRPr="008146B7">
        <w:rPr>
          <w:b/>
        </w:rPr>
        <w:t xml:space="preserve"> Implementación de un filtro adaptativo en Matlab</w:t>
      </w:r>
    </w:p>
    <w:p w:rsidR="00EF628F" w:rsidRPr="008146B7" w:rsidRDefault="00EF628F" w:rsidP="00EF628F">
      <w:pPr>
        <w:spacing w:before="100" w:beforeAutospacing="1" w:after="100" w:afterAutospacing="1"/>
        <w:outlineLvl w:val="1"/>
      </w:pPr>
      <w:r w:rsidRPr="008146B7">
        <w:t xml:space="preserve">El filtro consiste en sumar a una señal de audio cualquiera, un ruido conocido, que puede ser del tipo senoidal, cosenoidal, </w:t>
      </w:r>
      <w:r w:rsidR="001F20D3" w:rsidRPr="008146B7">
        <w:t>etc.</w:t>
      </w:r>
      <w:r w:rsidRPr="008146B7">
        <w:t>, para luego entrenar una red de tipo adaline, que nos servirá para crear el filtro de tipo adaptativo, este tendrá como parámetros de entrada el ruido y el valor deseado la suma de la señal de audio mas el ruido.</w:t>
      </w:r>
    </w:p>
    <w:p w:rsidR="00EF628F" w:rsidRPr="008146B7" w:rsidRDefault="00070366" w:rsidP="00070366">
      <w:pPr>
        <w:pStyle w:val="Heading2"/>
        <w:jc w:val="center"/>
        <w:rPr>
          <w:sz w:val="24"/>
          <w:szCs w:val="24"/>
        </w:rPr>
      </w:pPr>
      <w:r w:rsidRPr="008146B7">
        <w:rPr>
          <w:sz w:val="24"/>
          <w:szCs w:val="24"/>
        </w:rPr>
        <w:t>2.7.1</w:t>
      </w:r>
      <w:r w:rsidRPr="008146B7">
        <w:rPr>
          <w:sz w:val="24"/>
          <w:szCs w:val="24"/>
        </w:rPr>
        <w:tab/>
      </w:r>
      <w:r w:rsidR="00EF628F" w:rsidRPr="008146B7">
        <w:rPr>
          <w:sz w:val="24"/>
          <w:szCs w:val="24"/>
        </w:rPr>
        <w:t>Creación</w:t>
      </w:r>
    </w:p>
    <w:p w:rsidR="00EF628F" w:rsidRPr="008146B7" w:rsidRDefault="00EF628F" w:rsidP="00EF628F">
      <w:pPr>
        <w:spacing w:before="100" w:beforeAutospacing="1" w:after="100" w:afterAutospacing="1"/>
        <w:outlineLvl w:val="1"/>
      </w:pPr>
      <w:r w:rsidRPr="008146B7">
        <w:t>El  comando newlin devuelve una red de tipo adaline.</w:t>
      </w:r>
    </w:p>
    <w:p w:rsidR="00EF628F" w:rsidRPr="00EC1483" w:rsidRDefault="00EF628F" w:rsidP="00EF628F">
      <w:pPr>
        <w:spacing w:before="100" w:beforeAutospacing="1" w:after="100" w:afterAutospacing="1"/>
        <w:outlineLvl w:val="1"/>
        <w:rPr>
          <w:lang w:val="en-US"/>
        </w:rPr>
      </w:pPr>
      <w:r w:rsidRPr="00EC1483">
        <w:rPr>
          <w:lang w:val="en-US"/>
        </w:rPr>
        <w:t>NET = newlin(PR,S,ID,LR)</w:t>
      </w:r>
    </w:p>
    <w:p w:rsidR="00EF628F" w:rsidRPr="008146B7" w:rsidRDefault="00EF628F" w:rsidP="00EF628F">
      <w:pPr>
        <w:autoSpaceDE w:val="0"/>
        <w:autoSpaceDN w:val="0"/>
        <w:adjustRightInd w:val="0"/>
      </w:pPr>
      <w:r w:rsidRPr="008146B7">
        <w:t>Donde cada uno de los parámetros son:</w:t>
      </w:r>
    </w:p>
    <w:p w:rsidR="0073335D" w:rsidRPr="008146B7" w:rsidRDefault="0073335D" w:rsidP="006D2C75">
      <w:pPr>
        <w:numPr>
          <w:ilvl w:val="0"/>
          <w:numId w:val="6"/>
        </w:numPr>
        <w:autoSpaceDE w:val="0"/>
        <w:autoSpaceDN w:val="0"/>
        <w:adjustRightInd w:val="0"/>
        <w:spacing w:before="0" w:after="0"/>
        <w:ind w:left="0" w:firstLine="284"/>
        <w:contextualSpacing/>
        <w:mirrorIndents/>
        <w:rPr>
          <w:lang w:eastAsia="es-EC"/>
        </w:rPr>
      </w:pPr>
      <w:r w:rsidRPr="008146B7">
        <w:rPr>
          <w:b/>
          <w:lang w:eastAsia="es-EC"/>
        </w:rPr>
        <w:t xml:space="preserve">PR </w:t>
      </w:r>
      <w:r w:rsidRPr="008146B7">
        <w:rPr>
          <w:lang w:eastAsia="es-EC"/>
        </w:rPr>
        <w:t xml:space="preserve">Es una matriz con los valores máximos y </w:t>
      </w:r>
      <w:r w:rsidR="001F20D3" w:rsidRPr="008146B7">
        <w:rPr>
          <w:lang w:eastAsia="es-EC"/>
        </w:rPr>
        <w:t>mínimos</w:t>
      </w:r>
      <w:r w:rsidRPr="008146B7">
        <w:rPr>
          <w:lang w:eastAsia="es-EC"/>
        </w:rPr>
        <w:t xml:space="preserve"> que puede tomar cada una de las entradas</w:t>
      </w:r>
    </w:p>
    <w:p w:rsidR="0073335D" w:rsidRPr="008146B7" w:rsidRDefault="0073335D" w:rsidP="006D2C75">
      <w:pPr>
        <w:numPr>
          <w:ilvl w:val="0"/>
          <w:numId w:val="6"/>
        </w:numPr>
        <w:autoSpaceDE w:val="0"/>
        <w:autoSpaceDN w:val="0"/>
        <w:adjustRightInd w:val="0"/>
        <w:spacing w:before="0" w:after="0"/>
        <w:ind w:left="0" w:firstLine="284"/>
        <w:contextualSpacing/>
        <w:mirrorIndents/>
        <w:rPr>
          <w:lang w:eastAsia="es-EC"/>
        </w:rPr>
      </w:pPr>
      <w:r w:rsidRPr="008146B7">
        <w:rPr>
          <w:b/>
          <w:lang w:eastAsia="es-EC"/>
        </w:rPr>
        <w:t>S</w:t>
      </w:r>
      <w:r w:rsidRPr="008146B7">
        <w:rPr>
          <w:lang w:eastAsia="es-EC"/>
        </w:rPr>
        <w:t xml:space="preserve"> es el número de elementos del vector de salida </w:t>
      </w:r>
    </w:p>
    <w:p w:rsidR="0073335D" w:rsidRPr="008146B7" w:rsidRDefault="0073335D" w:rsidP="006D2C75">
      <w:pPr>
        <w:numPr>
          <w:ilvl w:val="0"/>
          <w:numId w:val="6"/>
        </w:numPr>
        <w:autoSpaceDE w:val="0"/>
        <w:autoSpaceDN w:val="0"/>
        <w:adjustRightInd w:val="0"/>
        <w:spacing w:before="0" w:after="0"/>
        <w:ind w:left="0" w:firstLine="284"/>
        <w:contextualSpacing/>
        <w:mirrorIndents/>
        <w:rPr>
          <w:b/>
          <w:bCs/>
          <w:lang w:eastAsia="en-US"/>
        </w:rPr>
      </w:pPr>
      <w:r w:rsidRPr="008146B7">
        <w:rPr>
          <w:b/>
          <w:lang w:eastAsia="es-EC"/>
        </w:rPr>
        <w:t>ID</w:t>
      </w:r>
      <w:r w:rsidRPr="008146B7">
        <w:rPr>
          <w:lang w:eastAsia="es-EC"/>
        </w:rPr>
        <w:t xml:space="preserve"> es retardo de la entrada, por defecto su valor es [0]</w:t>
      </w:r>
    </w:p>
    <w:p w:rsidR="0073335D" w:rsidRPr="008146B7" w:rsidRDefault="0073335D" w:rsidP="006D2C75">
      <w:pPr>
        <w:numPr>
          <w:ilvl w:val="0"/>
          <w:numId w:val="6"/>
        </w:numPr>
        <w:autoSpaceDE w:val="0"/>
        <w:autoSpaceDN w:val="0"/>
        <w:adjustRightInd w:val="0"/>
        <w:spacing w:before="0" w:after="0"/>
        <w:ind w:left="0" w:firstLine="284"/>
        <w:contextualSpacing/>
        <w:mirrorIndents/>
        <w:rPr>
          <w:b/>
          <w:bCs/>
          <w:lang w:eastAsia="en-US"/>
        </w:rPr>
      </w:pPr>
      <w:r w:rsidRPr="008146B7">
        <w:rPr>
          <w:b/>
          <w:lang w:eastAsia="es-EC"/>
        </w:rPr>
        <w:t>LR</w:t>
      </w:r>
      <w:r w:rsidRPr="008146B7">
        <w:rPr>
          <w:lang w:eastAsia="es-EC"/>
        </w:rPr>
        <w:t xml:space="preserve"> es la velocidad de aprendizaje, por defecto 0.01</w:t>
      </w:r>
    </w:p>
    <w:p w:rsidR="0073335D" w:rsidRPr="008146B7" w:rsidRDefault="0073335D" w:rsidP="006D2C75">
      <w:pPr>
        <w:autoSpaceDE w:val="0"/>
        <w:autoSpaceDN w:val="0"/>
        <w:adjustRightInd w:val="0"/>
        <w:spacing w:before="0" w:after="0"/>
        <w:ind w:firstLine="284"/>
        <w:contextualSpacing/>
        <w:mirrorIndents/>
        <w:rPr>
          <w:b/>
          <w:lang w:eastAsia="es-EC"/>
        </w:rPr>
      </w:pPr>
      <w:r w:rsidRPr="008146B7">
        <w:rPr>
          <w:b/>
          <w:lang w:eastAsia="es-EC"/>
        </w:rPr>
        <w:t>La red anteriormente creada tiene una serie de parámetros a configurar como son:</w:t>
      </w:r>
    </w:p>
    <w:p w:rsidR="0073335D" w:rsidRPr="008146B7" w:rsidRDefault="0073335D" w:rsidP="006D2C75">
      <w:pPr>
        <w:pStyle w:val="ListParagraph"/>
        <w:numPr>
          <w:ilvl w:val="0"/>
          <w:numId w:val="7"/>
        </w:numPr>
        <w:autoSpaceDE w:val="0"/>
        <w:autoSpaceDN w:val="0"/>
        <w:adjustRightInd w:val="0"/>
        <w:ind w:left="0" w:firstLine="284"/>
        <w:mirrorIndents/>
        <w:jc w:val="both"/>
        <w:rPr>
          <w:rFonts w:eastAsia="Calibri"/>
          <w:sz w:val="20"/>
          <w:szCs w:val="20"/>
          <w:lang w:eastAsia="en-US"/>
        </w:rPr>
      </w:pPr>
      <w:r w:rsidRPr="008146B7">
        <w:rPr>
          <w:rFonts w:eastAsia="Calibri"/>
          <w:b/>
          <w:sz w:val="20"/>
          <w:szCs w:val="20"/>
          <w:lang w:eastAsia="en-US"/>
        </w:rPr>
        <w:t xml:space="preserve">NET.biasConnect </w:t>
      </w:r>
      <w:r w:rsidRPr="008146B7">
        <w:rPr>
          <w:rFonts w:eastAsia="Calibri"/>
          <w:sz w:val="20"/>
          <w:szCs w:val="20"/>
          <w:lang w:eastAsia="en-US"/>
        </w:rPr>
        <w:t>Define que capas tienen bias.</w:t>
      </w:r>
    </w:p>
    <w:p w:rsidR="0073335D" w:rsidRPr="008146B7" w:rsidRDefault="0073335D" w:rsidP="006D2C75">
      <w:pPr>
        <w:pStyle w:val="ListParagraph"/>
        <w:numPr>
          <w:ilvl w:val="0"/>
          <w:numId w:val="7"/>
        </w:numPr>
        <w:autoSpaceDE w:val="0"/>
        <w:autoSpaceDN w:val="0"/>
        <w:adjustRightInd w:val="0"/>
        <w:ind w:left="0" w:firstLine="284"/>
        <w:mirrorIndents/>
        <w:jc w:val="both"/>
        <w:rPr>
          <w:rFonts w:eastAsia="Calibri"/>
          <w:sz w:val="20"/>
          <w:szCs w:val="20"/>
          <w:lang w:eastAsia="en-US"/>
        </w:rPr>
      </w:pPr>
      <w:r w:rsidRPr="008146B7">
        <w:rPr>
          <w:rFonts w:eastAsia="Calibri"/>
          <w:b/>
          <w:sz w:val="20"/>
          <w:szCs w:val="20"/>
          <w:lang w:eastAsia="en-US"/>
        </w:rPr>
        <w:t>NET.trainParam.epochs</w:t>
      </w:r>
      <w:r w:rsidRPr="008146B7">
        <w:rPr>
          <w:rFonts w:eastAsia="Calibri"/>
          <w:sz w:val="20"/>
          <w:szCs w:val="20"/>
          <w:lang w:eastAsia="en-US"/>
        </w:rPr>
        <w:t xml:space="preserve"> </w:t>
      </w:r>
      <w:r w:rsidR="001F20D3" w:rsidRPr="008146B7">
        <w:rPr>
          <w:rFonts w:eastAsia="Calibri"/>
          <w:sz w:val="20"/>
          <w:szCs w:val="20"/>
          <w:lang w:eastAsia="en-US"/>
        </w:rPr>
        <w:t>Número</w:t>
      </w:r>
      <w:r w:rsidRPr="008146B7">
        <w:rPr>
          <w:rFonts w:eastAsia="Calibri"/>
          <w:sz w:val="20"/>
          <w:szCs w:val="20"/>
          <w:lang w:eastAsia="en-US"/>
        </w:rPr>
        <w:t xml:space="preserve"> máximo de ciclos de entrenamiento.</w:t>
      </w:r>
    </w:p>
    <w:p w:rsidR="0073335D" w:rsidRPr="008146B7" w:rsidRDefault="0073335D" w:rsidP="006D2C75">
      <w:pPr>
        <w:pStyle w:val="ListParagraph"/>
        <w:numPr>
          <w:ilvl w:val="0"/>
          <w:numId w:val="7"/>
        </w:numPr>
        <w:autoSpaceDE w:val="0"/>
        <w:autoSpaceDN w:val="0"/>
        <w:adjustRightInd w:val="0"/>
        <w:ind w:left="0" w:firstLine="284"/>
        <w:mirrorIndents/>
        <w:jc w:val="both"/>
        <w:rPr>
          <w:rFonts w:eastAsia="Calibri"/>
          <w:sz w:val="20"/>
          <w:szCs w:val="20"/>
          <w:lang w:eastAsia="en-US"/>
        </w:rPr>
      </w:pPr>
      <w:r w:rsidRPr="008146B7">
        <w:rPr>
          <w:rFonts w:eastAsia="Calibri"/>
          <w:b/>
          <w:sz w:val="20"/>
          <w:szCs w:val="20"/>
          <w:lang w:eastAsia="en-US"/>
        </w:rPr>
        <w:t xml:space="preserve">NET.trainParam.goal </w:t>
      </w:r>
      <w:r w:rsidRPr="008146B7">
        <w:rPr>
          <w:rFonts w:eastAsia="Calibri"/>
          <w:sz w:val="20"/>
          <w:szCs w:val="20"/>
          <w:lang w:eastAsia="en-US"/>
        </w:rPr>
        <w:t>Error máximo que el diseñador espera.</w:t>
      </w:r>
    </w:p>
    <w:p w:rsidR="0073335D" w:rsidRPr="008146B7" w:rsidRDefault="0073335D" w:rsidP="006D2C75">
      <w:pPr>
        <w:pStyle w:val="ListParagraph"/>
        <w:numPr>
          <w:ilvl w:val="0"/>
          <w:numId w:val="7"/>
        </w:numPr>
        <w:autoSpaceDE w:val="0"/>
        <w:autoSpaceDN w:val="0"/>
        <w:adjustRightInd w:val="0"/>
        <w:ind w:left="0" w:firstLine="284"/>
        <w:mirrorIndents/>
        <w:jc w:val="both"/>
        <w:rPr>
          <w:rFonts w:eastAsia="Calibri"/>
          <w:sz w:val="20"/>
          <w:szCs w:val="20"/>
          <w:lang w:eastAsia="en-US"/>
        </w:rPr>
      </w:pPr>
      <w:r w:rsidRPr="008146B7">
        <w:rPr>
          <w:rFonts w:eastAsia="Calibri"/>
          <w:b/>
          <w:sz w:val="20"/>
          <w:szCs w:val="20"/>
          <w:lang w:eastAsia="en-US"/>
        </w:rPr>
        <w:t>NET.IW</w:t>
      </w:r>
      <w:r w:rsidRPr="008146B7">
        <w:rPr>
          <w:rFonts w:eastAsia="Calibri"/>
          <w:sz w:val="20"/>
          <w:szCs w:val="20"/>
          <w:lang w:eastAsia="en-US"/>
        </w:rPr>
        <w:t xml:space="preserve"> Matrices de pesos de las capas de la red.</w:t>
      </w:r>
    </w:p>
    <w:p w:rsidR="0073335D" w:rsidRPr="008146B7" w:rsidRDefault="0073335D" w:rsidP="006D2C75">
      <w:pPr>
        <w:pStyle w:val="ListParagraph"/>
        <w:numPr>
          <w:ilvl w:val="0"/>
          <w:numId w:val="7"/>
        </w:numPr>
        <w:autoSpaceDE w:val="0"/>
        <w:autoSpaceDN w:val="0"/>
        <w:adjustRightInd w:val="0"/>
        <w:ind w:left="0" w:firstLine="284"/>
        <w:mirrorIndents/>
        <w:jc w:val="both"/>
        <w:rPr>
          <w:rFonts w:eastAsia="Calibri"/>
          <w:sz w:val="20"/>
          <w:szCs w:val="20"/>
          <w:lang w:eastAsia="en-US"/>
        </w:rPr>
      </w:pPr>
      <w:r w:rsidRPr="008146B7">
        <w:rPr>
          <w:rFonts w:eastAsia="Calibri"/>
          <w:b/>
          <w:sz w:val="20"/>
          <w:szCs w:val="20"/>
          <w:lang w:eastAsia="en-US"/>
        </w:rPr>
        <w:t xml:space="preserve">NET.b </w:t>
      </w:r>
      <w:r w:rsidRPr="008146B7">
        <w:rPr>
          <w:rFonts w:eastAsia="Calibri"/>
          <w:sz w:val="20"/>
          <w:szCs w:val="20"/>
          <w:lang w:eastAsia="en-US"/>
        </w:rPr>
        <w:t xml:space="preserve">Define los vectores del bias. </w:t>
      </w:r>
    </w:p>
    <w:p w:rsidR="0073335D" w:rsidRPr="008146B7" w:rsidRDefault="0073335D" w:rsidP="006D2C75">
      <w:pPr>
        <w:pStyle w:val="ListParagraph"/>
        <w:numPr>
          <w:ilvl w:val="0"/>
          <w:numId w:val="7"/>
        </w:numPr>
        <w:autoSpaceDE w:val="0"/>
        <w:autoSpaceDN w:val="0"/>
        <w:adjustRightInd w:val="0"/>
        <w:ind w:left="0" w:firstLine="284"/>
        <w:mirrorIndents/>
        <w:jc w:val="both"/>
        <w:rPr>
          <w:b/>
          <w:bCs/>
          <w:sz w:val="20"/>
          <w:szCs w:val="20"/>
          <w:lang w:eastAsia="en-US"/>
        </w:rPr>
      </w:pPr>
      <w:r w:rsidRPr="008146B7">
        <w:rPr>
          <w:rFonts w:eastAsia="Calibri"/>
          <w:b/>
          <w:sz w:val="20"/>
          <w:szCs w:val="20"/>
          <w:lang w:eastAsia="en-US"/>
        </w:rPr>
        <w:t>NET.layers</w:t>
      </w:r>
      <w:r w:rsidRPr="008146B7">
        <w:rPr>
          <w:rFonts w:eastAsia="Calibri"/>
          <w:sz w:val="20"/>
          <w:szCs w:val="20"/>
          <w:lang w:eastAsia="en-US"/>
        </w:rPr>
        <w:t xml:space="preserve"> Define las propiedades de cada capa de la red. Con NET.layers{i} se tiene acceso a las propiedades de la capa i.</w:t>
      </w:r>
    </w:p>
    <w:p w:rsidR="00EF628F" w:rsidRPr="008146B7" w:rsidRDefault="00070366" w:rsidP="00070366">
      <w:pPr>
        <w:pStyle w:val="Heading2"/>
        <w:rPr>
          <w:sz w:val="24"/>
          <w:szCs w:val="24"/>
        </w:rPr>
      </w:pPr>
      <w:r w:rsidRPr="008146B7">
        <w:rPr>
          <w:sz w:val="24"/>
          <w:szCs w:val="24"/>
        </w:rPr>
        <w:t xml:space="preserve">2.7.2 </w:t>
      </w:r>
      <w:r w:rsidR="00EF628F" w:rsidRPr="008146B7">
        <w:rPr>
          <w:sz w:val="24"/>
          <w:szCs w:val="24"/>
        </w:rPr>
        <w:t>Entrenamiento</w:t>
      </w:r>
    </w:p>
    <w:p w:rsidR="00EF628F" w:rsidRPr="008146B7" w:rsidRDefault="00EF628F" w:rsidP="00EF628F">
      <w:pPr>
        <w:autoSpaceDE w:val="0"/>
        <w:autoSpaceDN w:val="0"/>
        <w:adjustRightInd w:val="0"/>
      </w:pPr>
      <w:r w:rsidRPr="008146B7">
        <w:t xml:space="preserve">Una vez creada la red, tenemos que entrenarla esto se logra con el comando adapt, este entrenamiento es del tipo dinámico, es decir se </w:t>
      </w:r>
      <w:r w:rsidR="001F20D3" w:rsidRPr="008146B7">
        <w:t>recalculan</w:t>
      </w:r>
      <w:r w:rsidRPr="008146B7">
        <w:t xml:space="preserve"> los pesos por cada patrón de entrenamiento. La sintaxis del comando es la siguiente:</w:t>
      </w:r>
    </w:p>
    <w:p w:rsidR="00EF628F" w:rsidRPr="008146B7" w:rsidRDefault="00EF628F" w:rsidP="00EF628F">
      <w:pPr>
        <w:autoSpaceDE w:val="0"/>
        <w:autoSpaceDN w:val="0"/>
        <w:adjustRightInd w:val="0"/>
      </w:pPr>
      <w:r w:rsidRPr="008146B7">
        <w:t>[net,Y,E] = adapt(NET,P,T)</w:t>
      </w:r>
    </w:p>
    <w:p w:rsidR="00EF628F" w:rsidRPr="008146B7" w:rsidRDefault="00EF628F" w:rsidP="00EF628F">
      <w:pPr>
        <w:autoSpaceDE w:val="0"/>
        <w:autoSpaceDN w:val="0"/>
        <w:adjustRightInd w:val="0"/>
      </w:pPr>
      <w:r w:rsidRPr="008146B7">
        <w:t>Donde cada uno de los parámetros de entrada son:</w:t>
      </w:r>
    </w:p>
    <w:p w:rsidR="00EF628F" w:rsidRPr="008146B7" w:rsidRDefault="00EF628F" w:rsidP="00EF628F">
      <w:pPr>
        <w:pStyle w:val="ListParagraph"/>
        <w:numPr>
          <w:ilvl w:val="0"/>
          <w:numId w:val="8"/>
        </w:numPr>
        <w:autoSpaceDE w:val="0"/>
        <w:autoSpaceDN w:val="0"/>
        <w:adjustRightInd w:val="0"/>
        <w:rPr>
          <w:sz w:val="20"/>
          <w:szCs w:val="20"/>
        </w:rPr>
      </w:pPr>
      <w:r w:rsidRPr="008146B7">
        <w:rPr>
          <w:sz w:val="20"/>
          <w:szCs w:val="20"/>
        </w:rPr>
        <w:t>NET Una red inicializada.</w:t>
      </w:r>
    </w:p>
    <w:p w:rsidR="00EF628F" w:rsidRPr="008146B7" w:rsidRDefault="00EF628F" w:rsidP="00EF628F">
      <w:pPr>
        <w:pStyle w:val="ListParagraph"/>
        <w:numPr>
          <w:ilvl w:val="0"/>
          <w:numId w:val="8"/>
        </w:numPr>
        <w:autoSpaceDE w:val="0"/>
        <w:autoSpaceDN w:val="0"/>
        <w:adjustRightInd w:val="0"/>
        <w:rPr>
          <w:sz w:val="20"/>
          <w:szCs w:val="20"/>
        </w:rPr>
      </w:pPr>
      <w:r w:rsidRPr="008146B7">
        <w:rPr>
          <w:sz w:val="20"/>
          <w:szCs w:val="20"/>
        </w:rPr>
        <w:t>P Los patrones de entrada.</w:t>
      </w:r>
    </w:p>
    <w:p w:rsidR="00EF628F" w:rsidRPr="008146B7" w:rsidRDefault="00EF628F" w:rsidP="00EF628F">
      <w:pPr>
        <w:pStyle w:val="ListParagraph"/>
        <w:numPr>
          <w:ilvl w:val="0"/>
          <w:numId w:val="8"/>
        </w:numPr>
        <w:autoSpaceDE w:val="0"/>
        <w:autoSpaceDN w:val="0"/>
        <w:adjustRightInd w:val="0"/>
        <w:rPr>
          <w:sz w:val="20"/>
          <w:szCs w:val="20"/>
        </w:rPr>
      </w:pPr>
      <w:r w:rsidRPr="008146B7">
        <w:rPr>
          <w:sz w:val="20"/>
          <w:szCs w:val="20"/>
        </w:rPr>
        <w:t>T Las salidas deseadas.</w:t>
      </w:r>
    </w:p>
    <w:p w:rsidR="00EF628F" w:rsidRPr="008146B7" w:rsidRDefault="00EF628F" w:rsidP="00EF628F">
      <w:pPr>
        <w:autoSpaceDE w:val="0"/>
        <w:autoSpaceDN w:val="0"/>
        <w:adjustRightInd w:val="0"/>
      </w:pPr>
      <w:r w:rsidRPr="008146B7">
        <w:t>Y para los parámetros de salida tenemos</w:t>
      </w:r>
    </w:p>
    <w:p w:rsidR="00EF628F" w:rsidRPr="008146B7" w:rsidRDefault="00EF628F" w:rsidP="00EF628F">
      <w:pPr>
        <w:pStyle w:val="ListParagraph"/>
        <w:numPr>
          <w:ilvl w:val="0"/>
          <w:numId w:val="9"/>
        </w:numPr>
        <w:autoSpaceDE w:val="0"/>
        <w:autoSpaceDN w:val="0"/>
        <w:adjustRightInd w:val="0"/>
        <w:rPr>
          <w:sz w:val="20"/>
          <w:szCs w:val="20"/>
        </w:rPr>
      </w:pPr>
      <w:r w:rsidRPr="008146B7">
        <w:rPr>
          <w:sz w:val="20"/>
          <w:szCs w:val="20"/>
        </w:rPr>
        <w:lastRenderedPageBreak/>
        <w:t>net Red entrenada.</w:t>
      </w:r>
    </w:p>
    <w:p w:rsidR="00EF628F" w:rsidRPr="008146B7" w:rsidRDefault="00EF628F" w:rsidP="00EF628F">
      <w:pPr>
        <w:pStyle w:val="ListParagraph"/>
        <w:numPr>
          <w:ilvl w:val="0"/>
          <w:numId w:val="9"/>
        </w:numPr>
        <w:autoSpaceDE w:val="0"/>
        <w:autoSpaceDN w:val="0"/>
        <w:adjustRightInd w:val="0"/>
        <w:rPr>
          <w:sz w:val="20"/>
          <w:szCs w:val="20"/>
        </w:rPr>
      </w:pPr>
      <w:r w:rsidRPr="008146B7">
        <w:rPr>
          <w:sz w:val="20"/>
          <w:szCs w:val="20"/>
        </w:rPr>
        <w:t>Y Es la salida de la red.</w:t>
      </w:r>
    </w:p>
    <w:p w:rsidR="0085306E" w:rsidRPr="008146B7" w:rsidRDefault="00EF628F" w:rsidP="00EF628F">
      <w:r w:rsidRPr="008146B7">
        <w:t>E Errores de la red</w:t>
      </w:r>
    </w:p>
    <w:p w:rsidR="0085306E" w:rsidRPr="008146B7" w:rsidRDefault="00070366">
      <w:pPr>
        <w:pStyle w:val="Heading2"/>
        <w:rPr>
          <w:sz w:val="24"/>
          <w:szCs w:val="24"/>
        </w:rPr>
      </w:pPr>
      <w:r w:rsidRPr="008146B7">
        <w:rPr>
          <w:sz w:val="24"/>
          <w:szCs w:val="24"/>
        </w:rPr>
        <w:t>2.7.3</w:t>
      </w:r>
      <w:r w:rsidR="0085306E" w:rsidRPr="008146B7">
        <w:rPr>
          <w:sz w:val="24"/>
          <w:szCs w:val="24"/>
        </w:rPr>
        <w:t xml:space="preserve"> </w:t>
      </w:r>
      <w:r w:rsidR="006D2C75" w:rsidRPr="008146B7">
        <w:rPr>
          <w:sz w:val="24"/>
          <w:szCs w:val="24"/>
        </w:rPr>
        <w:t>Código del M-File</w:t>
      </w:r>
    </w:p>
    <w:p w:rsidR="006D2C75" w:rsidRPr="008146B7" w:rsidRDefault="006D2C75" w:rsidP="006D2C75">
      <w:pPr>
        <w:pStyle w:val="Heading3"/>
        <w:spacing w:before="0"/>
        <w:contextualSpacing/>
        <w:mirrorIndents/>
        <w:rPr>
          <w:sz w:val="20"/>
        </w:rPr>
      </w:pP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varargout = practica(varargin)</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gui_Singleton = 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gui_State = struct(</w:t>
      </w:r>
      <w:r w:rsidRPr="00EC1483">
        <w:rPr>
          <w:color w:val="A020F0"/>
          <w:lang w:val="en-US"/>
        </w:rPr>
        <w:t>'gui_Name'</w:t>
      </w:r>
      <w:r w:rsidRPr="00EC1483">
        <w:rPr>
          <w:color w:val="000000"/>
          <w:lang w:val="en-US"/>
        </w:rPr>
        <w:t xml:space="preserve">,       mfilename, </w:t>
      </w:r>
      <w:r w:rsidRPr="00EC1483">
        <w:rPr>
          <w:color w:val="0000FF"/>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A020F0"/>
          <w:lang w:val="en-US"/>
        </w:rPr>
        <w:t>'gui_Singleton'</w:t>
      </w:r>
      <w:r w:rsidRPr="00EC1483">
        <w:rPr>
          <w:color w:val="000000"/>
          <w:lang w:val="en-US"/>
        </w:rPr>
        <w:t xml:space="preserve">,  gui_Singleton, </w:t>
      </w:r>
      <w:r w:rsidRPr="00EC1483">
        <w:rPr>
          <w:color w:val="0000FF"/>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A020F0"/>
          <w:lang w:val="en-US"/>
        </w:rPr>
        <w:t>'gui_OpeningFcn'</w:t>
      </w:r>
      <w:r w:rsidRPr="00EC1483">
        <w:rPr>
          <w:color w:val="000000"/>
          <w:lang w:val="en-US"/>
        </w:rPr>
        <w:t xml:space="preserve">, @practica_OpeningFcn, </w:t>
      </w:r>
      <w:r w:rsidRPr="00EC1483">
        <w:rPr>
          <w:color w:val="0000FF"/>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A020F0"/>
          <w:lang w:val="en-US"/>
        </w:rPr>
        <w:t>'gui_OutputFcn'</w:t>
      </w:r>
      <w:r w:rsidRPr="00EC1483">
        <w:rPr>
          <w:color w:val="000000"/>
          <w:lang w:val="en-US"/>
        </w:rPr>
        <w:t xml:space="preserve">,  @practica_OutputFcn, </w:t>
      </w:r>
      <w:r w:rsidRPr="00EC1483">
        <w:rPr>
          <w:color w:val="0000FF"/>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A020F0"/>
          <w:lang w:val="en-US"/>
        </w:rPr>
        <w:t>'gui_LayoutFcn'</w:t>
      </w:r>
      <w:r w:rsidRPr="00EC1483">
        <w:rPr>
          <w:color w:val="000000"/>
          <w:lang w:val="en-US"/>
        </w:rPr>
        <w:t xml:space="preserve">,  [] , </w:t>
      </w:r>
      <w:r w:rsidRPr="00EC1483">
        <w:rPr>
          <w:color w:val="0000FF"/>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A020F0"/>
          <w:lang w:val="en-US"/>
        </w:rPr>
        <w:t>'gui_Callback'</w:t>
      </w:r>
      <w:r w:rsidRPr="00EC1483">
        <w:rPr>
          <w:color w:val="000000"/>
          <w:lang w:val="en-US"/>
        </w:rPr>
        <w:t>,   []);</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if</w:t>
      </w:r>
      <w:r w:rsidRPr="00EC1483">
        <w:rPr>
          <w:color w:val="000000"/>
          <w:lang w:val="en-US"/>
        </w:rPr>
        <w:t xml:space="preserve"> nargin &amp;&amp; ischar(varargin{1})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gui_State.gui_Callback = str2func(varargin{1});</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if</w:t>
      </w:r>
      <w:r w:rsidRPr="00EC1483">
        <w:rPr>
          <w:color w:val="000000"/>
          <w:lang w:val="en-US"/>
        </w:rPr>
        <w:t xml:space="preserve"> nargout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[varargout{1:nargout}] = gui_mainfcn(gui_State, varargin{:});</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gui_mainfcn(gui_State, varargin{:});</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just before practica is made visible.</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practica_OpeningFcn(hObject, eventdata, handles, varargin)</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handles.output = hObject;</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Update handles structure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guidata(hObject,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initialize_gui(hObject, handles, false);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Outputs from this function are returned to the command line.</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varargout = practica_OutputFcn(hObject, eventdata, handles)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varargout{1} = handles.output;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filtro.</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filtro_Callback(hObject, eventdata, handles)</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t Y fs r se;</w:t>
      </w:r>
    </w:p>
    <w:p w:rsidR="006D2C75" w:rsidRPr="008146B7" w:rsidRDefault="006D2C75" w:rsidP="006D2C75">
      <w:pPr>
        <w:autoSpaceDE w:val="0"/>
        <w:autoSpaceDN w:val="0"/>
        <w:adjustRightInd w:val="0"/>
        <w:spacing w:before="0" w:after="0"/>
        <w:contextualSpacing/>
        <w:mirrorIndents/>
      </w:pPr>
      <w:r w:rsidRPr="008146B7">
        <w:rPr>
          <w:color w:val="000000"/>
        </w:rPr>
        <w:t xml:space="preserve">    e=r-Y; </w:t>
      </w:r>
      <w:r w:rsidRPr="008146B7">
        <w:rPr>
          <w:color w:val="228B22"/>
        </w:rPr>
        <w:t xml:space="preserve">%restamos la (señal con ruido) menos (entrenamiento) </w:t>
      </w:r>
    </w:p>
    <w:p w:rsidR="006D2C75" w:rsidRPr="008146B7" w:rsidRDefault="006D2C75" w:rsidP="006D2C75">
      <w:pPr>
        <w:autoSpaceDE w:val="0"/>
        <w:autoSpaceDN w:val="0"/>
        <w:adjustRightInd w:val="0"/>
        <w:spacing w:before="0" w:after="0"/>
        <w:contextualSpacing/>
        <w:mirrorIndents/>
      </w:pPr>
      <w:r w:rsidRPr="008146B7">
        <w:rPr>
          <w:color w:val="000000"/>
        </w:rPr>
        <w:t>axes(handles.graf_recuperada);</w:t>
      </w:r>
    </w:p>
    <w:p w:rsidR="006D2C75" w:rsidRPr="008146B7" w:rsidRDefault="006D2C75" w:rsidP="006D2C75">
      <w:pPr>
        <w:autoSpaceDE w:val="0"/>
        <w:autoSpaceDN w:val="0"/>
        <w:adjustRightInd w:val="0"/>
        <w:spacing w:before="0" w:after="0"/>
        <w:contextualSpacing/>
        <w:mirrorIndents/>
      </w:pPr>
      <w:r w:rsidRPr="008146B7">
        <w:rPr>
          <w:color w:val="000000"/>
        </w:rPr>
        <w:t>cla;</w:t>
      </w:r>
    </w:p>
    <w:p w:rsidR="006D2C75" w:rsidRPr="00EC1483" w:rsidRDefault="006D2C75" w:rsidP="006D2C75">
      <w:pPr>
        <w:autoSpaceDE w:val="0"/>
        <w:autoSpaceDN w:val="0"/>
        <w:adjustRightInd w:val="0"/>
        <w:spacing w:before="0" w:after="0"/>
        <w:contextualSpacing/>
        <w:mirrorIndents/>
        <w:rPr>
          <w:lang w:val="en-US"/>
        </w:rPr>
      </w:pPr>
      <w:r w:rsidRPr="008146B7">
        <w:rPr>
          <w:color w:val="000000"/>
        </w:rPr>
        <w:t xml:space="preserve">    </w:t>
      </w:r>
      <w:r w:rsidRPr="00EC1483">
        <w:rPr>
          <w:color w:val="0000FF"/>
          <w:lang w:val="en-US"/>
        </w:rPr>
        <w:t>if</w:t>
      </w:r>
      <w:r w:rsidRPr="00EC1483">
        <w:rPr>
          <w:color w:val="000000"/>
          <w:lang w:val="en-US"/>
        </w:rPr>
        <w:t>(1==get(handles.espectro,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sfe=fft(e,512);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ef=((0:255)/256*(fs/2));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sfeesp=abs(sfe);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plot(ef,sfeesp(1:256));</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grid </w:t>
      </w:r>
      <w:r w:rsidRPr="00EC1483">
        <w:rPr>
          <w:color w:val="A020F0"/>
          <w:lang w:val="en-US"/>
        </w:rPr>
        <w:t>on</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dif=e-se;</w:t>
      </w:r>
    </w:p>
    <w:p w:rsidR="006D2C75" w:rsidRPr="008146B7" w:rsidRDefault="006D2C75" w:rsidP="006D2C75">
      <w:pPr>
        <w:autoSpaceDE w:val="0"/>
        <w:autoSpaceDN w:val="0"/>
        <w:adjustRightInd w:val="0"/>
        <w:spacing w:before="0" w:after="0"/>
        <w:contextualSpacing/>
        <w:mirrorIndents/>
      </w:pPr>
      <w:r w:rsidRPr="008146B7">
        <w:rPr>
          <w:color w:val="000000"/>
        </w:rPr>
        <w:lastRenderedPageBreak/>
        <w:t>axes(handles.diferencia_senal);</w:t>
      </w:r>
    </w:p>
    <w:p w:rsidR="006D2C75" w:rsidRPr="008146B7" w:rsidRDefault="006D2C75" w:rsidP="006D2C75">
      <w:pPr>
        <w:autoSpaceDE w:val="0"/>
        <w:autoSpaceDN w:val="0"/>
        <w:adjustRightInd w:val="0"/>
        <w:spacing w:before="0" w:after="0"/>
        <w:contextualSpacing/>
        <w:mirrorIndents/>
      </w:pPr>
      <w:r w:rsidRPr="008146B7">
        <w:rPr>
          <w:color w:val="000000"/>
        </w:rPr>
        <w:t>cla;</w:t>
      </w:r>
    </w:p>
    <w:p w:rsidR="006D2C75" w:rsidRPr="00EC1483" w:rsidRDefault="006D2C75" w:rsidP="006D2C75">
      <w:pPr>
        <w:autoSpaceDE w:val="0"/>
        <w:autoSpaceDN w:val="0"/>
        <w:adjustRightInd w:val="0"/>
        <w:spacing w:before="0" w:after="0"/>
        <w:contextualSpacing/>
        <w:mirrorIndents/>
        <w:rPr>
          <w:lang w:val="en-US"/>
        </w:rPr>
      </w:pPr>
      <w:r w:rsidRPr="008146B7">
        <w:rPr>
          <w:color w:val="000000"/>
        </w:rPr>
        <w:t xml:space="preserve">    </w:t>
      </w:r>
      <w:r w:rsidRPr="00EC1483">
        <w:rPr>
          <w:color w:val="0000FF"/>
          <w:lang w:val="en-US"/>
        </w:rPr>
        <w:t>if</w:t>
      </w:r>
      <w:r w:rsidRPr="00EC1483">
        <w:rPr>
          <w:color w:val="000000"/>
          <w:lang w:val="en-US"/>
        </w:rPr>
        <w:t>(1==get(handles.espectro,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sfdif=fft(dif,512);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diff=((0:255)/256*(fs/2));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sfdifesp=abs(sfdif);</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plot(diff,sfdifesp(1:256));</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plot(dif);</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grid </w:t>
      </w:r>
      <w:r w:rsidRPr="00EC1483">
        <w:rPr>
          <w:color w:val="A020F0"/>
          <w:lang w:val="en-US"/>
        </w:rPr>
        <w:t>on</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soundsc(e,fs);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selec_audio.</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selec_audio_Callback(hObject,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set(handles.selec_audio,</w:t>
      </w:r>
      <w:r w:rsidRPr="00EC1483">
        <w:rPr>
          <w:color w:val="A020F0"/>
          <w:lang w:val="en-US"/>
        </w:rPr>
        <w:t>'value'</w:t>
      </w:r>
      <w:r w:rsidRPr="00EC1483">
        <w:rPr>
          <w:color w:val="000000"/>
          <w:lang w:val="en-US"/>
        </w:rPr>
        <w:t>,1)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set(handles.grabar,</w:t>
      </w:r>
      <w:r w:rsidRPr="00EC1483">
        <w:rPr>
          <w:color w:val="A020F0"/>
          <w:lang w:val="en-US"/>
        </w:rPr>
        <w:t>'value'</w:t>
      </w:r>
      <w:r w:rsidRPr="00EC1483">
        <w:rPr>
          <w:color w:val="000000"/>
          <w:lang w:val="en-US"/>
        </w:rPr>
        <w:t>,0)</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grabar.</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grabar_Callback(hObject,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set(handles.selec_audio,</w:t>
      </w:r>
      <w:r w:rsidRPr="00EC1483">
        <w:rPr>
          <w:color w:val="A020F0"/>
          <w:lang w:val="en-US"/>
        </w:rPr>
        <w:t>'value'</w:t>
      </w:r>
      <w:r w:rsidRPr="00EC1483">
        <w:rPr>
          <w:color w:val="000000"/>
          <w:lang w:val="en-US"/>
        </w:rPr>
        <w:t>,0)</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set(handles.grabar,</w:t>
      </w:r>
      <w:r w:rsidRPr="00EC1483">
        <w:rPr>
          <w:color w:val="A020F0"/>
          <w:lang w:val="en-US"/>
        </w:rPr>
        <w:t>'value'</w:t>
      </w:r>
      <w:r w:rsidRPr="00EC1483">
        <w:rPr>
          <w:color w:val="000000"/>
          <w:lang w:val="en-US"/>
        </w:rPr>
        <w:t>,1)</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aceptar_senal.</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aceptar_senal_Callback(hObject,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global</w:t>
      </w:r>
      <w:r w:rsidRPr="00EC1483">
        <w:rPr>
          <w:color w:val="000000"/>
          <w:lang w:val="en-US"/>
        </w:rPr>
        <w:t xml:space="preserve"> tam1 se fs;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( 0 ==get(handles.selec_audio,</w:t>
      </w:r>
      <w:r w:rsidRPr="00EC1483">
        <w:rPr>
          <w:color w:val="A020F0"/>
          <w:lang w:val="en-US"/>
        </w:rPr>
        <w:t>'value'</w:t>
      </w:r>
      <w:r w:rsidRPr="00EC1483">
        <w:rPr>
          <w:color w:val="000000"/>
          <w:lang w:val="en-US"/>
        </w:rPr>
        <w:t>));</w:t>
      </w:r>
    </w:p>
    <w:p w:rsidR="006D2C75" w:rsidRPr="008146B7" w:rsidRDefault="006D2C75" w:rsidP="006D2C75">
      <w:pPr>
        <w:autoSpaceDE w:val="0"/>
        <w:autoSpaceDN w:val="0"/>
        <w:adjustRightInd w:val="0"/>
        <w:spacing w:before="0" w:after="0"/>
        <w:contextualSpacing/>
        <w:mirrorIndents/>
      </w:pPr>
      <w:r w:rsidRPr="00EC1483">
        <w:rPr>
          <w:color w:val="000000"/>
          <w:lang w:val="en-US"/>
        </w:rPr>
        <w:t xml:space="preserve">        </w:t>
      </w:r>
      <w:r w:rsidRPr="008146B7">
        <w:rPr>
          <w:color w:val="000000"/>
        </w:rPr>
        <w:t xml:space="preserve">duracion = 4;   </w:t>
      </w:r>
      <w:r w:rsidRPr="008146B7">
        <w:rPr>
          <w:color w:val="228B22"/>
        </w:rPr>
        <w:t>%TIEMPO DE ADQUISION DE DATOS</w:t>
      </w:r>
    </w:p>
    <w:p w:rsidR="006D2C75" w:rsidRPr="008146B7" w:rsidRDefault="006D2C75" w:rsidP="006D2C75">
      <w:pPr>
        <w:autoSpaceDE w:val="0"/>
        <w:autoSpaceDN w:val="0"/>
        <w:adjustRightInd w:val="0"/>
        <w:spacing w:before="0" w:after="0"/>
        <w:contextualSpacing/>
        <w:mirrorIndents/>
      </w:pPr>
      <w:r w:rsidRPr="008146B7">
        <w:rPr>
          <w:color w:val="000000"/>
        </w:rPr>
        <w:t xml:space="preserve">        Fs = 44100; </w:t>
      </w:r>
      <w:r w:rsidRPr="008146B7">
        <w:rPr>
          <w:color w:val="228B22"/>
        </w:rPr>
        <w:t>%constante segun el uso del comando 8000, 11025, 22050, and 44100 Hz</w:t>
      </w:r>
    </w:p>
    <w:p w:rsidR="006D2C75" w:rsidRPr="00EC1483" w:rsidRDefault="006D2C75" w:rsidP="006D2C75">
      <w:pPr>
        <w:autoSpaceDE w:val="0"/>
        <w:autoSpaceDN w:val="0"/>
        <w:adjustRightInd w:val="0"/>
        <w:spacing w:before="0" w:after="0"/>
        <w:contextualSpacing/>
        <w:mirrorIndents/>
        <w:rPr>
          <w:lang w:val="en-US"/>
        </w:rPr>
      </w:pPr>
      <w:r w:rsidRPr="008146B7">
        <w:rPr>
          <w:color w:val="000000"/>
        </w:rPr>
        <w:t xml:space="preserve">        </w:t>
      </w:r>
      <w:r w:rsidRPr="00EC1483">
        <w:rPr>
          <w:color w:val="000000"/>
          <w:lang w:val="en-US"/>
        </w:rPr>
        <w:t>grab = wavrecord(duracion*Fs,Fs,1);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[filename,pathname] = uiputfile(</w:t>
      </w:r>
      <w:r w:rsidRPr="00EC1483">
        <w:rPr>
          <w:color w:val="A020F0"/>
          <w:lang w:val="en-US"/>
        </w:rPr>
        <w:t>'grabado.wav'</w:t>
      </w:r>
      <w:r w:rsidRPr="00EC1483">
        <w:rPr>
          <w:color w:val="000000"/>
          <w:lang w:val="en-US"/>
        </w:rPr>
        <w:t>,</w:t>
      </w:r>
      <w:r w:rsidRPr="00EC1483">
        <w:rPr>
          <w:color w:val="A020F0"/>
          <w:lang w:val="en-US"/>
        </w:rPr>
        <w:t>'Save file name'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wavwrite(grab,Fs,8,</w:t>
      </w:r>
      <w:r w:rsidRPr="00EC1483">
        <w:rPr>
          <w:color w:val="A020F0"/>
          <w:lang w:val="en-US"/>
        </w:rPr>
        <w:t>'grabado'</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[filename, pathname] = uigetfile(</w:t>
      </w:r>
      <w:r w:rsidRPr="00EC1483">
        <w:rPr>
          <w:color w:val="A020F0"/>
          <w:lang w:val="en-US"/>
        </w:rPr>
        <w:t>'*.wav'</w:t>
      </w:r>
      <w:r w:rsidRPr="00EC1483">
        <w:rPr>
          <w:color w:val="000000"/>
          <w:lang w:val="en-US"/>
        </w:rPr>
        <w:t>,</w:t>
      </w:r>
      <w:r w:rsidRPr="00EC1483">
        <w:rPr>
          <w:color w:val="A020F0"/>
          <w:lang w:val="en-US"/>
        </w:rPr>
        <w:t>'select a wave file to load'</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[se,fs,NBITS1]= wavread([pathname filename]);</w:t>
      </w:r>
    </w:p>
    <w:p w:rsidR="006D2C75" w:rsidRPr="008146B7" w:rsidRDefault="006D2C75" w:rsidP="006D2C75">
      <w:pPr>
        <w:autoSpaceDE w:val="0"/>
        <w:autoSpaceDN w:val="0"/>
        <w:adjustRightInd w:val="0"/>
        <w:spacing w:before="0" w:after="0"/>
        <w:contextualSpacing/>
        <w:mirrorIndents/>
      </w:pPr>
      <w:r w:rsidRPr="008146B7">
        <w:rPr>
          <w:color w:val="000000"/>
        </w:rPr>
        <w:t>se=se';</w:t>
      </w:r>
    </w:p>
    <w:p w:rsidR="006D2C75" w:rsidRPr="008146B7" w:rsidRDefault="006D2C75" w:rsidP="006D2C75">
      <w:pPr>
        <w:autoSpaceDE w:val="0"/>
        <w:autoSpaceDN w:val="0"/>
        <w:adjustRightInd w:val="0"/>
        <w:spacing w:before="0" w:after="0"/>
        <w:contextualSpacing/>
        <w:mirrorIndents/>
      </w:pPr>
      <w:r w:rsidRPr="008146B7">
        <w:rPr>
          <w:color w:val="000000"/>
        </w:rPr>
        <w:t>tam1=size(se)-1;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axes(handles.graf_senal);</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cla;</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(1==get(handles.espectro,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sfse=fft(se,512);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sef=((0:255)/256*(fs/2));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sfseesp=abs(sfse);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plot(sef,sfseesp(1:256));</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grid </w:t>
      </w:r>
      <w:r w:rsidRPr="00EC1483">
        <w:rPr>
          <w:color w:val="A020F0"/>
          <w:lang w:val="en-US"/>
        </w:rPr>
        <w:t>on</w:t>
      </w: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soundsc(se,fs);</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selection change in tipo_ruido.</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lastRenderedPageBreak/>
        <w:t>function</w:t>
      </w:r>
      <w:r w:rsidRPr="00EC1483">
        <w:rPr>
          <w:color w:val="000000"/>
          <w:lang w:val="en-US"/>
        </w:rPr>
        <w:t xml:space="preserve"> tipo_ruido_Callback(hObject, eventdata, handles)</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w tam1 fs t Y;</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freq=3000;</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t=(0:tam1(1,2))/fs;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( 1 == get(handles.tipo_ruido,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w=sin(freq*2*pi*t);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load </w:t>
      </w:r>
      <w:r w:rsidRPr="00EC1483">
        <w:rPr>
          <w:color w:val="A020F0"/>
          <w:lang w:val="en-US"/>
        </w:rPr>
        <w:t>'0.001senoidal_Y.mat'</w:t>
      </w:r>
      <w:r w:rsidRPr="00EC1483">
        <w:rPr>
          <w:color w:val="000000"/>
          <w:lang w:val="en-US"/>
        </w:rPr>
        <w:t xml:space="preserve"> </w:t>
      </w:r>
      <w:r w:rsidRPr="00EC1483">
        <w:rPr>
          <w:color w:val="A020F0"/>
          <w:lang w:val="en-US"/>
        </w:rPr>
        <w:t>Y</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( 2 == get(handles.tipo_ruido,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w=cos(freq*2*pi*t);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( 3 == get(handles.tipo_ruido,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w=randn(1,tam1(1,2)+1);  </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color w:val="0000FF"/>
          <w:lang w:val="en-US"/>
        </w:rPr>
      </w:pP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tipo_ruido_CreateFcn(hObject,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if</w:t>
      </w:r>
      <w:r w:rsidRPr="00EC1483">
        <w:rPr>
          <w:color w:val="000000"/>
          <w:lang w:val="en-US"/>
        </w:rPr>
        <w:t xml:space="preserve"> ispc &amp;&amp; isequal(get(hObject,</w:t>
      </w:r>
      <w:r w:rsidRPr="00EC1483">
        <w:rPr>
          <w:color w:val="A020F0"/>
          <w:lang w:val="en-US"/>
        </w:rPr>
        <w:t>'BackgroundColor'</w:t>
      </w:r>
      <w:r w:rsidRPr="00EC1483">
        <w:rPr>
          <w:color w:val="000000"/>
          <w:lang w:val="en-US"/>
        </w:rPr>
        <w:t>), get(0,</w:t>
      </w:r>
      <w:r w:rsidRPr="00EC1483">
        <w:rPr>
          <w:color w:val="A020F0"/>
          <w:lang w:val="en-US"/>
        </w:rPr>
        <w:t>'defaultUicontrolBackgroundColor'</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set(hObject,</w:t>
      </w:r>
      <w:r w:rsidRPr="00EC1483">
        <w:rPr>
          <w:color w:val="A020F0"/>
          <w:lang w:val="en-US"/>
        </w:rPr>
        <w:t>'BackgroundColor'</w:t>
      </w:r>
      <w:r w:rsidRPr="00EC1483">
        <w:rPr>
          <w:color w:val="000000"/>
          <w:lang w:val="en-US"/>
        </w:rPr>
        <w:t>,</w:t>
      </w:r>
      <w:r w:rsidRPr="00EC1483">
        <w:rPr>
          <w:color w:val="A020F0"/>
          <w:lang w:val="en-US"/>
        </w:rPr>
        <w:t>'white'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aceptar_ruido.</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aceptar_ruido_Callback(hObject,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global</w:t>
      </w:r>
      <w:r w:rsidRPr="00EC1483">
        <w:rPr>
          <w:color w:val="000000"/>
          <w:lang w:val="en-US"/>
        </w:rPr>
        <w:t xml:space="preserve"> w fs t tam1;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t=(0:tam1(1,2))/fs;</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axes(handles.graf_ruido);</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cla;</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(1==get(handles.espectro,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sfw=fft(w,512);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wf=((0:255)/256*(fs/2));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sfwesp=abs(sfw);</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plot(wf,sfwesp(1:256));</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plot(w);</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grid </w:t>
      </w:r>
      <w:r w:rsidRPr="00EC1483">
        <w:rPr>
          <w:color w:val="A020F0"/>
          <w:lang w:val="en-US"/>
        </w:rPr>
        <w:t>on</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soundsc(w,fs);</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sumar_senal.</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sumar_senal_Callback(hObject, eventdata, handles)</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se w r fs;</w:t>
      </w:r>
    </w:p>
    <w:p w:rsidR="006D2C75" w:rsidRPr="008146B7" w:rsidRDefault="006D2C75" w:rsidP="006D2C75">
      <w:pPr>
        <w:autoSpaceDE w:val="0"/>
        <w:autoSpaceDN w:val="0"/>
        <w:adjustRightInd w:val="0"/>
        <w:spacing w:before="0" w:after="0"/>
        <w:contextualSpacing/>
        <w:mirrorIndents/>
      </w:pPr>
      <w:r w:rsidRPr="008146B7">
        <w:rPr>
          <w:color w:val="000000"/>
        </w:rPr>
        <w:t xml:space="preserve">r=se+w; </w:t>
      </w:r>
      <w:r w:rsidRPr="008146B7">
        <w:rPr>
          <w:color w:val="228B22"/>
        </w:rPr>
        <w:t>%sumamos la señal y ruido</w:t>
      </w:r>
    </w:p>
    <w:p w:rsidR="006D2C75" w:rsidRPr="008146B7" w:rsidRDefault="006D2C75" w:rsidP="006D2C75">
      <w:pPr>
        <w:autoSpaceDE w:val="0"/>
        <w:autoSpaceDN w:val="0"/>
        <w:adjustRightInd w:val="0"/>
        <w:spacing w:before="0" w:after="0"/>
        <w:contextualSpacing/>
        <w:mirrorIndents/>
      </w:pPr>
      <w:r w:rsidRPr="008146B7">
        <w:rPr>
          <w:color w:val="000000"/>
        </w:rPr>
        <w:t xml:space="preserve">r=r/max(r); </w:t>
      </w:r>
      <w:r w:rsidRPr="008146B7">
        <w:rPr>
          <w:color w:val="228B22"/>
        </w:rPr>
        <w:t>% normalizamos la señal sumada</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axes(handles.graf_suma);</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cla;</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if</w:t>
      </w:r>
      <w:r w:rsidRPr="00EC1483">
        <w:rPr>
          <w:color w:val="000000"/>
          <w:lang w:val="en-US"/>
        </w:rPr>
        <w:t>(1==get(handles.espectro,</w:t>
      </w:r>
      <w:r w:rsidRPr="00EC1483">
        <w:rPr>
          <w:color w:val="A020F0"/>
          <w:lang w:val="en-US"/>
        </w:rPr>
        <w:t>'value'</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sfr=fft(r,512);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rf=((0:255)/256*(fs/2));</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sfresp=abs(sfr);</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plot(rf,sfresp(1:256));</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else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plot(r);</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    </w:t>
      </w:r>
      <w:r w:rsidRPr="00EC1483">
        <w:rPr>
          <w:color w:val="0000FF"/>
          <w:lang w:val="en-US"/>
        </w:rPr>
        <w:t>end</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 xml:space="preserve">grid </w:t>
      </w:r>
      <w:r w:rsidRPr="00EC1483">
        <w:rPr>
          <w:color w:val="A020F0"/>
          <w:lang w:val="en-US"/>
        </w:rPr>
        <w:t>on</w:t>
      </w:r>
      <w:r w:rsidRPr="00EC1483">
        <w:rPr>
          <w:color w:val="000000"/>
          <w:lang w:val="en-US"/>
        </w:rPr>
        <w:t>;</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soundsc(r,fs);</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 Executes on button press in entrenar.</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lastRenderedPageBreak/>
        <w:t>function</w:t>
      </w:r>
      <w:r w:rsidRPr="00EC1483">
        <w:rPr>
          <w:color w:val="000000"/>
          <w:lang w:val="en-US"/>
        </w:rPr>
        <w:t xml:space="preserve"> entrenar_Callback(hObject, eventdata, handles)</w:t>
      </w:r>
    </w:p>
    <w:p w:rsidR="006D2C75" w:rsidRPr="00EC1483" w:rsidRDefault="006D2C75" w:rsidP="006D2C75">
      <w:pPr>
        <w:autoSpaceDE w:val="0"/>
        <w:autoSpaceDN w:val="0"/>
        <w:adjustRightInd w:val="0"/>
        <w:spacing w:before="0" w:after="0"/>
        <w:contextualSpacing/>
        <w:mirrorIndents/>
        <w:rPr>
          <w:lang w:val="en-US"/>
        </w:rPr>
      </w:pPr>
      <w:r w:rsidRPr="00EC1483">
        <w:rPr>
          <w:color w:val="228B22"/>
          <w:lang w:val="en-US"/>
        </w:rPr>
        <w:t>% hObject    handle to entrenar (see GCBO)</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r w Y;</w:t>
      </w:r>
    </w:p>
    <w:p w:rsidR="006D2C75" w:rsidRPr="008146B7" w:rsidRDefault="006D2C75" w:rsidP="006D2C75">
      <w:pPr>
        <w:autoSpaceDE w:val="0"/>
        <w:autoSpaceDN w:val="0"/>
        <w:adjustRightInd w:val="0"/>
        <w:spacing w:before="0" w:after="0"/>
        <w:contextualSpacing/>
        <w:mirrorIndents/>
      </w:pPr>
      <w:r w:rsidRPr="008146B7">
        <w:rPr>
          <w:color w:val="000000"/>
        </w:rPr>
        <w:t>f=msgbox(</w:t>
      </w:r>
      <w:r w:rsidRPr="008146B7">
        <w:rPr>
          <w:color w:val="A020F0"/>
        </w:rPr>
        <w:t>'Entrenando sistema.'</w:t>
      </w:r>
      <w:r w:rsidRPr="008146B7">
        <w:rPr>
          <w:color w:val="000000"/>
        </w:rPr>
        <w:t>,</w:t>
      </w:r>
      <w:r w:rsidRPr="008146B7">
        <w:rPr>
          <w:color w:val="A020F0"/>
        </w:rPr>
        <w:t>'Busy'</w:t>
      </w:r>
      <w:r w:rsidRPr="008146B7">
        <w:rPr>
          <w:color w:val="000000"/>
        </w:rPr>
        <w:t>);</w:t>
      </w:r>
    </w:p>
    <w:p w:rsidR="006D2C75" w:rsidRPr="008146B7" w:rsidRDefault="006D2C75" w:rsidP="006D2C75">
      <w:pPr>
        <w:autoSpaceDE w:val="0"/>
        <w:autoSpaceDN w:val="0"/>
        <w:adjustRightInd w:val="0"/>
        <w:spacing w:before="0" w:after="0"/>
        <w:contextualSpacing/>
        <w:mirrorIndents/>
      </w:pPr>
      <w:r w:rsidRPr="008146B7">
        <w:rPr>
          <w:color w:val="000000"/>
        </w:rPr>
        <w:t xml:space="preserve">P=con2seq(w);  </w:t>
      </w:r>
      <w:r w:rsidRPr="008146B7">
        <w:rPr>
          <w:color w:val="228B22"/>
        </w:rPr>
        <w:t>% ruido                       %Hacemos en filas, no en columnas</w:t>
      </w:r>
    </w:p>
    <w:p w:rsidR="006D2C75" w:rsidRPr="008146B7" w:rsidRDefault="006D2C75" w:rsidP="006D2C75">
      <w:pPr>
        <w:autoSpaceDE w:val="0"/>
        <w:autoSpaceDN w:val="0"/>
        <w:adjustRightInd w:val="0"/>
        <w:spacing w:before="0" w:after="0"/>
        <w:contextualSpacing/>
        <w:mirrorIndents/>
      </w:pPr>
      <w:r w:rsidRPr="008146B7">
        <w:rPr>
          <w:color w:val="000000"/>
        </w:rPr>
        <w:t xml:space="preserve">T=con2seq(r);  </w:t>
      </w:r>
      <w:r w:rsidRPr="008146B7">
        <w:rPr>
          <w:color w:val="228B22"/>
        </w:rPr>
        <w:t>%senal mas ruido                     %r= senal mas ruido, w= ruido</w:t>
      </w:r>
    </w:p>
    <w:p w:rsidR="006D2C75" w:rsidRPr="008146B7" w:rsidRDefault="006D2C75" w:rsidP="006D2C75">
      <w:pPr>
        <w:autoSpaceDE w:val="0"/>
        <w:autoSpaceDN w:val="0"/>
        <w:adjustRightInd w:val="0"/>
        <w:spacing w:before="0" w:after="0"/>
        <w:contextualSpacing/>
        <w:mirrorIndents/>
      </w:pPr>
      <w:r w:rsidRPr="008146B7">
        <w:rPr>
          <w:color w:val="000000"/>
        </w:rPr>
        <w:t xml:space="preserve">net=newlin([-1 1],1,[0 2],0.08);       </w:t>
      </w:r>
      <w:r w:rsidRPr="008146B7">
        <w:rPr>
          <w:color w:val="228B22"/>
        </w:rPr>
        <w:t>%Definimos valores max, min y 1 neurona, Error mínimo: 0.08 en base a varia pruebas</w:t>
      </w:r>
    </w:p>
    <w:p w:rsidR="006D2C75" w:rsidRPr="008146B7" w:rsidRDefault="006D2C75" w:rsidP="006D2C75">
      <w:pPr>
        <w:autoSpaceDE w:val="0"/>
        <w:autoSpaceDN w:val="0"/>
        <w:adjustRightInd w:val="0"/>
        <w:spacing w:before="0" w:after="0"/>
        <w:contextualSpacing/>
        <w:mirrorIndents/>
      </w:pPr>
      <w:r w:rsidRPr="008146B7">
        <w:rPr>
          <w:color w:val="000000"/>
        </w:rPr>
        <w:t>net.adaptParam.epoch=20;</w:t>
      </w:r>
    </w:p>
    <w:p w:rsidR="006D2C75" w:rsidRPr="008146B7" w:rsidRDefault="006D2C75" w:rsidP="006D2C75">
      <w:pPr>
        <w:autoSpaceDE w:val="0"/>
        <w:autoSpaceDN w:val="0"/>
        <w:adjustRightInd w:val="0"/>
        <w:spacing w:before="0" w:after="0"/>
        <w:contextualSpacing/>
        <w:mirrorIndents/>
      </w:pPr>
      <w:r w:rsidRPr="008146B7">
        <w:rPr>
          <w:color w:val="000000"/>
        </w:rPr>
        <w:t>net.IW{1,1}=rands(1,2);</w:t>
      </w:r>
    </w:p>
    <w:p w:rsidR="006D2C75" w:rsidRPr="008146B7" w:rsidRDefault="006D2C75" w:rsidP="006D2C75">
      <w:pPr>
        <w:autoSpaceDE w:val="0"/>
        <w:autoSpaceDN w:val="0"/>
        <w:adjustRightInd w:val="0"/>
        <w:spacing w:before="0" w:after="0"/>
        <w:contextualSpacing/>
        <w:mirrorIndents/>
      </w:pPr>
      <w:r w:rsidRPr="008146B7">
        <w:rPr>
          <w:color w:val="000000"/>
        </w:rPr>
        <w:t>net.b{1}=[0];</w:t>
      </w:r>
    </w:p>
    <w:p w:rsidR="006D2C75" w:rsidRPr="008146B7" w:rsidRDefault="006D2C75" w:rsidP="006D2C75">
      <w:pPr>
        <w:autoSpaceDE w:val="0"/>
        <w:autoSpaceDN w:val="0"/>
        <w:adjustRightInd w:val="0"/>
        <w:spacing w:before="0" w:after="0"/>
        <w:contextualSpacing/>
        <w:mirrorIndents/>
      </w:pPr>
      <w:r w:rsidRPr="008146B7">
        <w:rPr>
          <w:color w:val="000000"/>
        </w:rPr>
        <w:t xml:space="preserve">[net,Y,E,Pf]=adapt(net,P,T);          </w:t>
      </w:r>
      <w:r w:rsidRPr="008146B7">
        <w:rPr>
          <w:color w:val="228B22"/>
        </w:rPr>
        <w:t>%entrenamos a la red como entrada el ruido y como valor esperado se;al mas ruido</w:t>
      </w:r>
    </w:p>
    <w:p w:rsidR="006D2C75" w:rsidRPr="008146B7" w:rsidRDefault="006D2C75" w:rsidP="006D2C75">
      <w:pPr>
        <w:autoSpaceDE w:val="0"/>
        <w:autoSpaceDN w:val="0"/>
        <w:adjustRightInd w:val="0"/>
        <w:spacing w:before="0" w:after="0"/>
        <w:contextualSpacing/>
        <w:mirrorIndents/>
      </w:pPr>
      <w:r w:rsidRPr="008146B7">
        <w:rPr>
          <w:color w:val="000000"/>
        </w:rPr>
        <w:t>Y=cell2mat(Y);</w:t>
      </w:r>
    </w:p>
    <w:p w:rsidR="006D2C75" w:rsidRPr="008146B7" w:rsidRDefault="006D2C75" w:rsidP="006D2C75">
      <w:pPr>
        <w:autoSpaceDE w:val="0"/>
        <w:autoSpaceDN w:val="0"/>
        <w:adjustRightInd w:val="0"/>
        <w:spacing w:before="0" w:after="0"/>
        <w:contextualSpacing/>
        <w:mirrorIndents/>
      </w:pPr>
      <w:r w:rsidRPr="008146B7">
        <w:rPr>
          <w:color w:val="000000"/>
        </w:rPr>
        <w:t>delete(f)</w:t>
      </w:r>
    </w:p>
    <w:p w:rsidR="006D2C75" w:rsidRPr="008146B7" w:rsidRDefault="006D2C75" w:rsidP="006D2C75">
      <w:pPr>
        <w:autoSpaceDE w:val="0"/>
        <w:autoSpaceDN w:val="0"/>
        <w:adjustRightInd w:val="0"/>
        <w:spacing w:before="0" w:after="0"/>
        <w:contextualSpacing/>
        <w:mirrorIndents/>
      </w:pPr>
      <w:r w:rsidRPr="008146B7">
        <w:rPr>
          <w:color w:val="000000"/>
        </w:rPr>
        <w:t xml:space="preserve"> </w:t>
      </w:r>
    </w:p>
    <w:p w:rsidR="006D2C75" w:rsidRPr="00EC1483" w:rsidRDefault="006D2C75" w:rsidP="006D2C75">
      <w:pPr>
        <w:autoSpaceDE w:val="0"/>
        <w:autoSpaceDN w:val="0"/>
        <w:adjustRightInd w:val="0"/>
        <w:spacing w:before="0" w:after="0"/>
        <w:contextualSpacing/>
        <w:mirrorIndents/>
        <w:rPr>
          <w:lang w:val="en-US"/>
        </w:rPr>
      </w:pPr>
      <w:r w:rsidRPr="00EC1483">
        <w:rPr>
          <w:color w:val="0000FF"/>
          <w:lang w:val="en-US"/>
        </w:rPr>
        <w:t>function</w:t>
      </w:r>
      <w:r w:rsidRPr="00EC1483">
        <w:rPr>
          <w:color w:val="000000"/>
          <w:lang w:val="en-US"/>
        </w:rPr>
        <w:t xml:space="preserve"> initialize_gui(fig_handle, handles, isreset)</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w;</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fs;</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tam1;</w:t>
      </w:r>
    </w:p>
    <w:p w:rsidR="006D2C75" w:rsidRPr="008146B7" w:rsidRDefault="006D2C75" w:rsidP="006D2C75">
      <w:pPr>
        <w:autoSpaceDE w:val="0"/>
        <w:autoSpaceDN w:val="0"/>
        <w:adjustRightInd w:val="0"/>
        <w:spacing w:before="0" w:after="0"/>
        <w:contextualSpacing/>
        <w:mirrorIndents/>
      </w:pPr>
      <w:r w:rsidRPr="008146B7">
        <w:rPr>
          <w:color w:val="0000FF"/>
        </w:rPr>
        <w:t>global</w:t>
      </w:r>
      <w:r w:rsidRPr="008146B7">
        <w:rPr>
          <w:color w:val="000000"/>
        </w:rPr>
        <w:t xml:space="preserve"> se;</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set(handles.selec_audio,</w:t>
      </w:r>
      <w:r w:rsidRPr="00EC1483">
        <w:rPr>
          <w:color w:val="A020F0"/>
          <w:lang w:val="en-US"/>
        </w:rPr>
        <w:t>'value'</w:t>
      </w:r>
      <w:r w:rsidRPr="00EC1483">
        <w:rPr>
          <w:color w:val="000000"/>
          <w:lang w:val="en-US"/>
        </w:rPr>
        <w:t>,1)</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set(handles.grabar,</w:t>
      </w:r>
      <w:r w:rsidRPr="00EC1483">
        <w:rPr>
          <w:color w:val="A020F0"/>
          <w:lang w:val="en-US"/>
        </w:rPr>
        <w:t>'value'</w:t>
      </w:r>
      <w:r w:rsidRPr="00EC1483">
        <w:rPr>
          <w:color w:val="000000"/>
          <w:lang w:val="en-US"/>
        </w:rPr>
        <w:t>,0)</w:t>
      </w:r>
    </w:p>
    <w:p w:rsidR="006D2C75" w:rsidRPr="00EC1483" w:rsidRDefault="006D2C75" w:rsidP="006D2C75">
      <w:pPr>
        <w:autoSpaceDE w:val="0"/>
        <w:autoSpaceDN w:val="0"/>
        <w:adjustRightInd w:val="0"/>
        <w:spacing w:before="0" w:after="0"/>
        <w:contextualSpacing/>
        <w:mirrorIndents/>
        <w:rPr>
          <w:lang w:val="en-US"/>
        </w:rPr>
      </w:pPr>
      <w:r w:rsidRPr="00EC1483">
        <w:rPr>
          <w:color w:val="000000"/>
          <w:lang w:val="en-US"/>
        </w:rPr>
        <w:t>set(handles.onda,</w:t>
      </w:r>
      <w:r w:rsidRPr="00EC1483">
        <w:rPr>
          <w:color w:val="A020F0"/>
          <w:lang w:val="en-US"/>
        </w:rPr>
        <w:t>'value'</w:t>
      </w:r>
      <w:r w:rsidRPr="00EC1483">
        <w:rPr>
          <w:color w:val="000000"/>
          <w:lang w:val="en-US"/>
        </w:rPr>
        <w:t>,1)</w:t>
      </w:r>
    </w:p>
    <w:p w:rsidR="006D2C75" w:rsidRPr="008146B7" w:rsidRDefault="006D2C75" w:rsidP="006D2C75">
      <w:pPr>
        <w:autoSpaceDE w:val="0"/>
        <w:autoSpaceDN w:val="0"/>
        <w:adjustRightInd w:val="0"/>
        <w:spacing w:before="0" w:after="0"/>
        <w:contextualSpacing/>
        <w:mirrorIndents/>
        <w:rPr>
          <w:color w:val="000000"/>
        </w:rPr>
      </w:pPr>
      <w:r w:rsidRPr="008146B7">
        <w:rPr>
          <w:color w:val="000000"/>
        </w:rPr>
        <w:t>set(handles.espectro,</w:t>
      </w:r>
      <w:r w:rsidRPr="008146B7">
        <w:rPr>
          <w:color w:val="A020F0"/>
        </w:rPr>
        <w:t>'value'</w:t>
      </w:r>
      <w:r w:rsidRPr="008146B7">
        <w:rPr>
          <w:color w:val="000000"/>
        </w:rPr>
        <w:t>,0)</w:t>
      </w:r>
    </w:p>
    <w:p w:rsidR="006D2C75" w:rsidRPr="008146B7" w:rsidRDefault="006D2C75" w:rsidP="006D2C75">
      <w:pPr>
        <w:autoSpaceDE w:val="0"/>
        <w:autoSpaceDN w:val="0"/>
        <w:adjustRightInd w:val="0"/>
        <w:spacing w:before="0" w:after="0"/>
        <w:contextualSpacing/>
        <w:mirrorIndents/>
        <w:rPr>
          <w:color w:val="000000"/>
        </w:rPr>
      </w:pPr>
    </w:p>
    <w:p w:rsidR="006D2C75" w:rsidRPr="008146B7" w:rsidRDefault="00225C6C" w:rsidP="006D2C75">
      <w:pPr>
        <w:pStyle w:val="Heading2"/>
      </w:pPr>
      <w:r w:rsidRPr="008146B7">
        <w:t>4. Resultados</w:t>
      </w:r>
    </w:p>
    <w:p w:rsidR="00225C6C" w:rsidRPr="008146B7" w:rsidRDefault="00225C6C" w:rsidP="00225C6C">
      <w:pPr>
        <w:jc w:val="center"/>
      </w:pPr>
    </w:p>
    <w:p w:rsidR="00DF233E" w:rsidRPr="008146B7" w:rsidRDefault="00D44F35" w:rsidP="00225C6C">
      <w:pPr>
        <w:spacing w:before="0" w:after="0"/>
        <w:contextualSpacing/>
        <w:mirrorIndents/>
        <w:jc w:val="center"/>
        <w:outlineLvl w:val="1"/>
        <w:rPr>
          <w:b/>
          <w:lang w:eastAsia="es-EC"/>
        </w:rPr>
      </w:pPr>
      <w:r w:rsidRPr="008146B7">
        <w:rPr>
          <w:b/>
          <w:lang w:val="en-US" w:eastAsia="en-US"/>
        </w:rPr>
        <w:drawing>
          <wp:inline distT="0" distB="0" distL="0" distR="0">
            <wp:extent cx="2294890" cy="86233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srcRect l="13934" t="13315" r="45110" b="62119"/>
                    <a:stretch>
                      <a:fillRect/>
                    </a:stretch>
                  </pic:blipFill>
                  <pic:spPr bwMode="auto">
                    <a:xfrm>
                      <a:off x="0" y="0"/>
                      <a:ext cx="2294890" cy="862330"/>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lang w:eastAsia="es-EC"/>
        </w:rPr>
      </w:pPr>
      <w:r w:rsidRPr="008146B7">
        <w:rPr>
          <w:b/>
          <w:lang w:eastAsia="es-EC"/>
        </w:rPr>
        <w:t>Figura</w:t>
      </w:r>
      <w:r w:rsidR="00E92692" w:rsidRPr="008146B7">
        <w:rPr>
          <w:b/>
          <w:lang w:eastAsia="es-EC"/>
        </w:rPr>
        <w:t xml:space="preserve"> 3</w:t>
      </w:r>
      <w:r w:rsidRPr="008146B7">
        <w:rPr>
          <w:b/>
          <w:lang w:eastAsia="es-EC"/>
        </w:rPr>
        <w:t xml:space="preserve">. </w:t>
      </w:r>
      <w:r w:rsidRPr="008146B7">
        <w:rPr>
          <w:lang w:eastAsia="es-EC"/>
        </w:rPr>
        <w:t>Señal de audio</w:t>
      </w:r>
    </w:p>
    <w:p w:rsidR="001F20D3" w:rsidRPr="008146B7" w:rsidRDefault="001F20D3" w:rsidP="00225C6C">
      <w:pPr>
        <w:spacing w:before="0" w:after="0"/>
        <w:contextualSpacing/>
        <w:mirrorIndents/>
        <w:jc w:val="center"/>
        <w:outlineLvl w:val="1"/>
        <w:rPr>
          <w:b/>
          <w:lang w:eastAsia="es-EC"/>
        </w:rPr>
      </w:pPr>
    </w:p>
    <w:p w:rsidR="006D2C75" w:rsidRPr="008146B7" w:rsidRDefault="00D44F35" w:rsidP="00225C6C">
      <w:pPr>
        <w:spacing w:before="0" w:after="0"/>
        <w:contextualSpacing/>
        <w:mirrorIndents/>
        <w:jc w:val="center"/>
        <w:outlineLvl w:val="1"/>
        <w:rPr>
          <w:b/>
          <w:lang w:eastAsia="es-EC"/>
        </w:rPr>
      </w:pPr>
      <w:r w:rsidRPr="008146B7">
        <w:rPr>
          <w:b/>
          <w:lang w:val="en-US" w:eastAsia="en-US"/>
        </w:rPr>
        <w:drawing>
          <wp:inline distT="0" distB="0" distL="0" distR="0">
            <wp:extent cx="2242820" cy="836930"/>
            <wp:effectExtent l="19050" t="0" r="508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cstate="print"/>
                    <a:srcRect l="13692" t="38586" r="46413" b="37500"/>
                    <a:stretch>
                      <a:fillRect/>
                    </a:stretch>
                  </pic:blipFill>
                  <pic:spPr bwMode="auto">
                    <a:xfrm>
                      <a:off x="0" y="0"/>
                      <a:ext cx="2242820" cy="836930"/>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b/>
          <w:lang w:eastAsia="es-EC"/>
        </w:rPr>
      </w:pPr>
      <w:r w:rsidRPr="008146B7">
        <w:rPr>
          <w:b/>
          <w:lang w:eastAsia="es-EC"/>
        </w:rPr>
        <w:t>Figura</w:t>
      </w:r>
      <w:r w:rsidR="00E92692" w:rsidRPr="008146B7">
        <w:rPr>
          <w:b/>
          <w:lang w:eastAsia="es-EC"/>
        </w:rPr>
        <w:t xml:space="preserve"> 4</w:t>
      </w:r>
      <w:r w:rsidRPr="008146B7">
        <w:rPr>
          <w:b/>
          <w:lang w:eastAsia="es-EC"/>
        </w:rPr>
        <w:t xml:space="preserve">. </w:t>
      </w:r>
      <w:r w:rsidRPr="008146B7">
        <w:rPr>
          <w:lang w:eastAsia="es-EC"/>
        </w:rPr>
        <w:t>Señal de ruido</w:t>
      </w:r>
    </w:p>
    <w:p w:rsidR="001F20D3" w:rsidRPr="008146B7" w:rsidRDefault="001F20D3" w:rsidP="00225C6C">
      <w:pPr>
        <w:spacing w:before="0" w:after="0"/>
        <w:contextualSpacing/>
        <w:mirrorIndents/>
        <w:jc w:val="center"/>
        <w:outlineLvl w:val="1"/>
        <w:rPr>
          <w:b/>
          <w:lang w:eastAsia="es-EC"/>
        </w:rPr>
      </w:pPr>
    </w:p>
    <w:p w:rsidR="00DF233E" w:rsidRPr="008146B7" w:rsidRDefault="00DF233E" w:rsidP="00225C6C">
      <w:pPr>
        <w:spacing w:before="0" w:after="0"/>
        <w:contextualSpacing/>
        <w:mirrorIndents/>
        <w:jc w:val="center"/>
        <w:outlineLvl w:val="1"/>
        <w:rPr>
          <w:b/>
          <w:bCs/>
        </w:rPr>
      </w:pPr>
    </w:p>
    <w:p w:rsidR="006D2C75" w:rsidRPr="008146B7" w:rsidRDefault="00D44F35" w:rsidP="00225C6C">
      <w:pPr>
        <w:spacing w:before="0" w:after="0"/>
        <w:contextualSpacing/>
        <w:mirrorIndents/>
        <w:jc w:val="center"/>
        <w:rPr>
          <w:lang w:eastAsia="es-EC"/>
        </w:rPr>
      </w:pPr>
      <w:r w:rsidRPr="008146B7">
        <w:rPr>
          <w:lang w:val="en-US" w:eastAsia="en-US"/>
        </w:rPr>
        <w:drawing>
          <wp:inline distT="0" distB="0" distL="0" distR="0">
            <wp:extent cx="2458720" cy="845185"/>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cstate="print"/>
                    <a:srcRect l="53519" t="13045" r="6586" b="65036"/>
                    <a:stretch>
                      <a:fillRect/>
                    </a:stretch>
                  </pic:blipFill>
                  <pic:spPr bwMode="auto">
                    <a:xfrm>
                      <a:off x="0" y="0"/>
                      <a:ext cx="2458720" cy="845185"/>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b/>
          <w:lang w:eastAsia="es-EC"/>
        </w:rPr>
      </w:pPr>
      <w:r w:rsidRPr="008146B7">
        <w:rPr>
          <w:b/>
          <w:lang w:eastAsia="es-EC"/>
        </w:rPr>
        <w:t>Figura</w:t>
      </w:r>
      <w:r w:rsidR="00E92692" w:rsidRPr="008146B7">
        <w:rPr>
          <w:b/>
          <w:lang w:eastAsia="es-EC"/>
        </w:rPr>
        <w:t xml:space="preserve"> 5</w:t>
      </w:r>
      <w:r w:rsidRPr="008146B7">
        <w:rPr>
          <w:b/>
          <w:lang w:eastAsia="es-EC"/>
        </w:rPr>
        <w:t xml:space="preserve">. </w:t>
      </w:r>
      <w:r w:rsidRPr="008146B7">
        <w:rPr>
          <w:lang w:eastAsia="es-EC"/>
        </w:rPr>
        <w:t>Señal de audio mas ruido</w:t>
      </w:r>
    </w:p>
    <w:p w:rsidR="001F20D3" w:rsidRPr="008146B7" w:rsidRDefault="001F20D3" w:rsidP="00225C6C">
      <w:pPr>
        <w:spacing w:before="0" w:after="0"/>
        <w:contextualSpacing/>
        <w:mirrorIndents/>
        <w:jc w:val="center"/>
        <w:rPr>
          <w:lang w:eastAsia="es-EC"/>
        </w:rPr>
      </w:pPr>
    </w:p>
    <w:p w:rsidR="006D2C75" w:rsidRPr="008146B7" w:rsidRDefault="00D44F35" w:rsidP="00225C6C">
      <w:pPr>
        <w:spacing w:before="0" w:after="0"/>
        <w:contextualSpacing/>
        <w:mirrorIndents/>
        <w:jc w:val="center"/>
        <w:rPr>
          <w:lang w:eastAsia="es-EC"/>
        </w:rPr>
      </w:pPr>
      <w:r w:rsidRPr="008146B7">
        <w:rPr>
          <w:lang w:val="en-US" w:eastAsia="en-US"/>
        </w:rPr>
        <w:lastRenderedPageBreak/>
        <w:drawing>
          <wp:inline distT="0" distB="0" distL="0" distR="0">
            <wp:extent cx="2233930" cy="974725"/>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7" cstate="print"/>
                    <a:srcRect l="13918" t="62862" r="46413" b="9419"/>
                    <a:stretch>
                      <a:fillRect/>
                    </a:stretch>
                  </pic:blipFill>
                  <pic:spPr bwMode="auto">
                    <a:xfrm>
                      <a:off x="0" y="0"/>
                      <a:ext cx="2233930" cy="974725"/>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b/>
          <w:lang w:eastAsia="es-EC"/>
        </w:rPr>
      </w:pPr>
      <w:r w:rsidRPr="008146B7">
        <w:rPr>
          <w:b/>
          <w:lang w:eastAsia="es-EC"/>
        </w:rPr>
        <w:t>Figura</w:t>
      </w:r>
      <w:r w:rsidR="00E92692" w:rsidRPr="008146B7">
        <w:rPr>
          <w:b/>
          <w:lang w:eastAsia="es-EC"/>
        </w:rPr>
        <w:t xml:space="preserve"> 6</w:t>
      </w:r>
      <w:r w:rsidRPr="008146B7">
        <w:rPr>
          <w:b/>
          <w:lang w:eastAsia="es-EC"/>
        </w:rPr>
        <w:t xml:space="preserve">. </w:t>
      </w:r>
      <w:r w:rsidRPr="008146B7">
        <w:rPr>
          <w:lang w:eastAsia="es-EC"/>
        </w:rPr>
        <w:t>Señal filtrada</w:t>
      </w:r>
    </w:p>
    <w:p w:rsidR="001F20D3" w:rsidRPr="008146B7" w:rsidRDefault="001F20D3" w:rsidP="00225C6C">
      <w:pPr>
        <w:spacing w:before="0" w:after="0"/>
        <w:contextualSpacing/>
        <w:mirrorIndents/>
        <w:jc w:val="center"/>
      </w:pPr>
    </w:p>
    <w:p w:rsidR="006D2C75" w:rsidRPr="008146B7" w:rsidRDefault="006D2C75" w:rsidP="00225C6C">
      <w:pPr>
        <w:spacing w:before="0" w:after="0"/>
        <w:contextualSpacing/>
        <w:mirrorIndents/>
        <w:jc w:val="center"/>
      </w:pPr>
    </w:p>
    <w:p w:rsidR="006D2C75" w:rsidRPr="008146B7" w:rsidRDefault="00D44F35" w:rsidP="00225C6C">
      <w:pPr>
        <w:spacing w:before="0" w:after="0"/>
        <w:contextualSpacing/>
        <w:mirrorIndents/>
        <w:jc w:val="center"/>
      </w:pPr>
      <w:r w:rsidRPr="008146B7">
        <w:rPr>
          <w:lang w:val="en-US" w:eastAsia="en-US"/>
        </w:rPr>
        <w:drawing>
          <wp:inline distT="0" distB="0" distL="0" distR="0">
            <wp:extent cx="2294890" cy="101790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cstate="print"/>
                    <a:srcRect l="54651" t="63225" r="6812" b="9419"/>
                    <a:stretch>
                      <a:fillRect/>
                    </a:stretch>
                  </pic:blipFill>
                  <pic:spPr bwMode="auto">
                    <a:xfrm>
                      <a:off x="0" y="0"/>
                      <a:ext cx="2294890" cy="1017905"/>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b/>
          <w:lang w:eastAsia="es-EC"/>
        </w:rPr>
      </w:pPr>
      <w:r w:rsidRPr="008146B7">
        <w:rPr>
          <w:b/>
          <w:lang w:eastAsia="es-EC"/>
        </w:rPr>
        <w:t>Figura</w:t>
      </w:r>
      <w:r w:rsidR="00E92692" w:rsidRPr="008146B7">
        <w:rPr>
          <w:b/>
          <w:lang w:eastAsia="es-EC"/>
        </w:rPr>
        <w:t xml:space="preserve"> 7</w:t>
      </w:r>
      <w:r w:rsidRPr="008146B7">
        <w:rPr>
          <w:b/>
          <w:lang w:eastAsia="es-EC"/>
        </w:rPr>
        <w:t xml:space="preserve">. </w:t>
      </w:r>
      <w:r w:rsidRPr="008146B7">
        <w:rPr>
          <w:lang w:eastAsia="es-EC"/>
        </w:rPr>
        <w:t>Diferencia de señales (señal-señal filtrada)</w:t>
      </w:r>
    </w:p>
    <w:p w:rsidR="006D2C75" w:rsidRPr="008146B7" w:rsidRDefault="006D2C75" w:rsidP="00225C6C">
      <w:pPr>
        <w:spacing w:before="0" w:after="0"/>
        <w:contextualSpacing/>
        <w:mirrorIndents/>
        <w:jc w:val="center"/>
      </w:pPr>
    </w:p>
    <w:p w:rsidR="001F20D3" w:rsidRPr="008146B7" w:rsidRDefault="00D44F35" w:rsidP="00225C6C">
      <w:pPr>
        <w:spacing w:before="0" w:after="0"/>
        <w:contextualSpacing/>
        <w:mirrorIndents/>
        <w:jc w:val="center"/>
        <w:outlineLvl w:val="1"/>
        <w:rPr>
          <w:lang w:eastAsia="es-EC"/>
        </w:rPr>
      </w:pPr>
      <w:r w:rsidRPr="008146B7">
        <w:rPr>
          <w:lang w:val="en-US" w:eastAsia="en-US"/>
        </w:rPr>
        <w:drawing>
          <wp:inline distT="0" distB="0" distL="0" distR="0">
            <wp:extent cx="2690212" cy="1820173"/>
            <wp:effectExtent l="19050" t="0" r="0" b="0"/>
            <wp:docPr id="1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8" cstate="print"/>
                    <a:srcRect l="14377" t="6158" r="7248" b="8663"/>
                    <a:stretch>
                      <a:fillRect/>
                    </a:stretch>
                  </pic:blipFill>
                  <pic:spPr bwMode="auto">
                    <a:xfrm>
                      <a:off x="0" y="0"/>
                      <a:ext cx="2690212" cy="1820173"/>
                    </a:xfrm>
                    <a:prstGeom prst="rect">
                      <a:avLst/>
                    </a:prstGeom>
                    <a:noFill/>
                    <a:ln w="9525">
                      <a:noFill/>
                      <a:miter lim="800000"/>
                      <a:headEnd/>
                      <a:tailEnd/>
                    </a:ln>
                  </pic:spPr>
                </pic:pic>
              </a:graphicData>
            </a:graphic>
          </wp:inline>
        </w:drawing>
      </w:r>
      <w:r w:rsidR="001F20D3" w:rsidRPr="008146B7">
        <w:rPr>
          <w:b/>
          <w:lang w:eastAsia="es-EC"/>
        </w:rPr>
        <w:t>Figura</w:t>
      </w:r>
      <w:r w:rsidR="00E92692" w:rsidRPr="008146B7">
        <w:rPr>
          <w:b/>
          <w:lang w:eastAsia="es-EC"/>
        </w:rPr>
        <w:t xml:space="preserve"> 8</w:t>
      </w:r>
      <w:r w:rsidR="001F20D3" w:rsidRPr="008146B7">
        <w:rPr>
          <w:b/>
          <w:lang w:eastAsia="es-EC"/>
        </w:rPr>
        <w:t xml:space="preserve">. </w:t>
      </w:r>
      <w:r w:rsidR="001F20D3" w:rsidRPr="008146B7">
        <w:rPr>
          <w:lang w:eastAsia="es-EC"/>
        </w:rPr>
        <w:t>Analisis en el dominio del tiempo</w:t>
      </w:r>
    </w:p>
    <w:p w:rsidR="006D2C75" w:rsidRPr="008146B7" w:rsidRDefault="006D2C75" w:rsidP="00225C6C">
      <w:pPr>
        <w:spacing w:before="0" w:after="0"/>
        <w:contextualSpacing/>
        <w:mirrorIndents/>
        <w:jc w:val="center"/>
      </w:pPr>
    </w:p>
    <w:p w:rsidR="006D2C75" w:rsidRPr="008146B7" w:rsidRDefault="00D44F35" w:rsidP="00225C6C">
      <w:pPr>
        <w:spacing w:before="0" w:after="0"/>
        <w:contextualSpacing/>
        <w:mirrorIndents/>
        <w:jc w:val="center"/>
      </w:pPr>
      <w:r w:rsidRPr="008146B7">
        <w:rPr>
          <w:lang w:val="en-US" w:eastAsia="en-US"/>
        </w:rPr>
        <w:drawing>
          <wp:inline distT="0" distB="0" distL="0" distR="0">
            <wp:extent cx="2803525" cy="18548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cstate="print"/>
                    <a:srcRect l="16109" t="6586" r="2454" b="6873"/>
                    <a:stretch>
                      <a:fillRect/>
                    </a:stretch>
                  </pic:blipFill>
                  <pic:spPr bwMode="auto">
                    <a:xfrm>
                      <a:off x="0" y="0"/>
                      <a:ext cx="2803525" cy="1854835"/>
                    </a:xfrm>
                    <a:prstGeom prst="rect">
                      <a:avLst/>
                    </a:prstGeom>
                    <a:noFill/>
                    <a:ln w="9525">
                      <a:noFill/>
                      <a:miter lim="800000"/>
                      <a:headEnd/>
                      <a:tailEnd/>
                    </a:ln>
                  </pic:spPr>
                </pic:pic>
              </a:graphicData>
            </a:graphic>
          </wp:inline>
        </w:drawing>
      </w:r>
    </w:p>
    <w:p w:rsidR="001F20D3" w:rsidRPr="008146B7" w:rsidRDefault="001F20D3" w:rsidP="00225C6C">
      <w:pPr>
        <w:spacing w:before="0" w:after="0"/>
        <w:contextualSpacing/>
        <w:mirrorIndents/>
        <w:jc w:val="center"/>
        <w:outlineLvl w:val="1"/>
        <w:rPr>
          <w:lang w:eastAsia="es-EC"/>
        </w:rPr>
      </w:pPr>
      <w:r w:rsidRPr="008146B7">
        <w:rPr>
          <w:b/>
          <w:lang w:eastAsia="es-EC"/>
        </w:rPr>
        <w:t>Figura</w:t>
      </w:r>
      <w:r w:rsidR="00E92692" w:rsidRPr="008146B7">
        <w:rPr>
          <w:b/>
          <w:lang w:eastAsia="es-EC"/>
        </w:rPr>
        <w:t xml:space="preserve"> 9</w:t>
      </w:r>
      <w:r w:rsidRPr="008146B7">
        <w:rPr>
          <w:b/>
          <w:lang w:eastAsia="es-EC"/>
        </w:rPr>
        <w:t xml:space="preserve">. </w:t>
      </w:r>
      <w:r w:rsidR="00A72217" w:rsidRPr="008146B7">
        <w:rPr>
          <w:lang w:eastAsia="es-EC"/>
        </w:rPr>
        <w:t>Análisis espectral</w:t>
      </w:r>
    </w:p>
    <w:p w:rsidR="006D2C75" w:rsidRPr="008146B7" w:rsidRDefault="006D2C75" w:rsidP="006D2C75">
      <w:pPr>
        <w:spacing w:before="0" w:after="0"/>
        <w:contextualSpacing/>
        <w:mirrorIndents/>
      </w:pPr>
    </w:p>
    <w:p w:rsidR="0085306E" w:rsidRPr="008146B7" w:rsidRDefault="00F744AC">
      <w:pPr>
        <w:pStyle w:val="Heading2"/>
      </w:pPr>
      <w:r w:rsidRPr="008146B7">
        <w:t>5.</w:t>
      </w:r>
      <w:r w:rsidR="00FE2609" w:rsidRPr="008146B7">
        <w:t xml:space="preserve"> Conclusiones</w:t>
      </w:r>
    </w:p>
    <w:p w:rsidR="00FE2609" w:rsidRPr="008146B7" w:rsidRDefault="00FE2609" w:rsidP="00FE2609"/>
    <w:p w:rsidR="00DF233E" w:rsidRPr="008146B7" w:rsidRDefault="00DF233E" w:rsidP="00DF233E">
      <w:pPr>
        <w:autoSpaceDE w:val="0"/>
        <w:autoSpaceDN w:val="0"/>
        <w:adjustRightInd w:val="0"/>
        <w:spacing w:before="0" w:after="0"/>
        <w:contextualSpacing/>
        <w:mirrorIndents/>
        <w:rPr>
          <w:lang w:eastAsia="es-EC"/>
        </w:rPr>
      </w:pPr>
      <w:r w:rsidRPr="008146B7">
        <w:rPr>
          <w:lang w:eastAsia="es-EC"/>
        </w:rPr>
        <w:t>La red adaline presenta una serie de limitaciones, es por ello que se dejo de estudiarla por un tiempo, sin embargo se ha retomado su estudio debido a la utilidad principal de filtro, que nos permite suprimir el ruido de sistemas que no son conocidos para el diseñador, pero a su vez se conoce el ruido o la fuente que lo provoca.</w:t>
      </w:r>
    </w:p>
    <w:p w:rsidR="00DF233E" w:rsidRPr="008146B7" w:rsidRDefault="00DF233E" w:rsidP="00DF233E">
      <w:pPr>
        <w:autoSpaceDE w:val="0"/>
        <w:autoSpaceDN w:val="0"/>
        <w:adjustRightInd w:val="0"/>
        <w:spacing w:before="0" w:after="0"/>
        <w:contextualSpacing/>
        <w:mirrorIndents/>
        <w:rPr>
          <w:lang w:eastAsia="es-EC"/>
        </w:rPr>
      </w:pPr>
    </w:p>
    <w:p w:rsidR="00DF233E" w:rsidRPr="008146B7" w:rsidRDefault="00DF233E" w:rsidP="00DF233E">
      <w:pPr>
        <w:autoSpaceDE w:val="0"/>
        <w:autoSpaceDN w:val="0"/>
        <w:adjustRightInd w:val="0"/>
        <w:spacing w:before="0" w:after="0"/>
        <w:contextualSpacing/>
        <w:mirrorIndents/>
        <w:rPr>
          <w:lang w:eastAsia="es-EC"/>
        </w:rPr>
      </w:pPr>
      <w:r w:rsidRPr="008146B7">
        <w:rPr>
          <w:lang w:eastAsia="es-EC"/>
        </w:rPr>
        <w:t xml:space="preserve">Cuando se realiza una red adaline se puede configurar varios de sus parámetros, entre estos tenemos los delays (retardos) en su entrada. En base a varias </w:t>
      </w:r>
      <w:r w:rsidRPr="008146B7">
        <w:rPr>
          <w:lang w:eastAsia="es-EC"/>
        </w:rPr>
        <w:lastRenderedPageBreak/>
        <w:t>pruebas realizadas se observo que la calidad del filtrado mejora hasta un cierto punto, de aquí en adelante no existe una diferencia significativa y además aumenta el tiempo de aprendizaje de la red por lo que para aplicaciones en tiempo real esto puede ser perjudicial pues necesitaríamos más tiempo de procesador y recursos para el procesamiento de la señal. Otro de los parámetros que se modifica es la taza de aprendizaje, esta indica que tan rápido y que tan preciso es el aprendizaje, al experimentar se observo que al establecer valores desde 0.001 hasta 0.1, se observo que mientras más pequeño sea el valor la respuesta final es más precisa, pero tiene una atenuación más larga del error antes de eliminarlo, mientras que un número más grande genera una atenuación más corta en la eliminación del error pero la señal recuperada es menos precisa y mas atenuada que la original.</w:t>
      </w:r>
    </w:p>
    <w:p w:rsidR="00DF233E" w:rsidRPr="008146B7" w:rsidRDefault="00DF233E" w:rsidP="00DF233E">
      <w:pPr>
        <w:autoSpaceDE w:val="0"/>
        <w:autoSpaceDN w:val="0"/>
        <w:adjustRightInd w:val="0"/>
        <w:spacing w:before="0" w:after="0"/>
        <w:contextualSpacing/>
        <w:mirrorIndents/>
        <w:rPr>
          <w:lang w:eastAsia="es-EC"/>
        </w:rPr>
      </w:pPr>
    </w:p>
    <w:p w:rsidR="00DF233E" w:rsidRPr="008146B7" w:rsidRDefault="00DF233E" w:rsidP="00DF233E">
      <w:pPr>
        <w:autoSpaceDE w:val="0"/>
        <w:autoSpaceDN w:val="0"/>
        <w:adjustRightInd w:val="0"/>
        <w:spacing w:before="0" w:after="0"/>
        <w:contextualSpacing/>
        <w:mirrorIndents/>
        <w:rPr>
          <w:lang w:eastAsia="es-EC"/>
        </w:rPr>
      </w:pPr>
      <w:r w:rsidRPr="008146B7">
        <w:rPr>
          <w:lang w:eastAsia="es-EC"/>
        </w:rPr>
        <w:t xml:space="preserve">La señal de ingreso está entre ±1 V, que es lo que habitualmente tiene una señal de audio, al sumarle ruido a la señal los valores picos aumentan y esto significa un mayor rango en el que varia la señal lo que significa menos velocidad de aprendizaje, es por ello que se procedió a normalizar la señal más el ruido antes de entrenar el sistema. </w:t>
      </w:r>
    </w:p>
    <w:p w:rsidR="00DF233E" w:rsidRPr="008146B7" w:rsidRDefault="00DF233E" w:rsidP="00DF233E">
      <w:pPr>
        <w:autoSpaceDE w:val="0"/>
        <w:autoSpaceDN w:val="0"/>
        <w:adjustRightInd w:val="0"/>
        <w:spacing w:before="0" w:after="0"/>
        <w:contextualSpacing/>
        <w:mirrorIndents/>
        <w:rPr>
          <w:lang w:eastAsia="es-EC"/>
        </w:rPr>
      </w:pPr>
    </w:p>
    <w:p w:rsidR="00DF233E" w:rsidRPr="008146B7" w:rsidRDefault="00DF233E" w:rsidP="00DF233E">
      <w:pPr>
        <w:autoSpaceDE w:val="0"/>
        <w:autoSpaceDN w:val="0"/>
        <w:adjustRightInd w:val="0"/>
        <w:spacing w:before="0" w:after="0"/>
        <w:contextualSpacing/>
        <w:mirrorIndents/>
        <w:rPr>
          <w:lang w:eastAsia="es-EC"/>
        </w:rPr>
      </w:pPr>
      <w:r w:rsidRPr="008146B7">
        <w:rPr>
          <w:lang w:eastAsia="es-EC"/>
        </w:rPr>
        <w:t>El sistema realizado no es tiempo real por lo que no se le puede considerar aplicable para cualquier tipo de señal de ingreso, pues los valores que se obtienen al entrenar la red son solo para esa señal y la modificación de la misma requerirá un nuevo entrenamiento.</w:t>
      </w:r>
    </w:p>
    <w:p w:rsidR="00DF233E" w:rsidRPr="008146B7" w:rsidRDefault="00DF233E">
      <w:pPr>
        <w:pStyle w:val="Heading2"/>
      </w:pPr>
    </w:p>
    <w:p w:rsidR="0085306E" w:rsidRPr="00EC1483" w:rsidRDefault="0085306E">
      <w:pPr>
        <w:pStyle w:val="Heading2"/>
        <w:rPr>
          <w:lang w:val="en-US"/>
        </w:rPr>
      </w:pPr>
      <w:r w:rsidRPr="00EC1483">
        <w:rPr>
          <w:lang w:val="en-US"/>
        </w:rPr>
        <w:t>Referencias</w:t>
      </w:r>
    </w:p>
    <w:p w:rsidR="007657B1" w:rsidRPr="00EC1483" w:rsidRDefault="007657B1" w:rsidP="00B83C00">
      <w:pPr>
        <w:rPr>
          <w:lang w:val="en-US"/>
        </w:rPr>
      </w:pPr>
    </w:p>
    <w:p w:rsidR="007657B1" w:rsidRPr="00EC1483" w:rsidRDefault="007657B1" w:rsidP="00B83C00">
      <w:pPr>
        <w:autoSpaceDE w:val="0"/>
        <w:autoSpaceDN w:val="0"/>
        <w:adjustRightInd w:val="0"/>
        <w:spacing w:before="0" w:after="0" w:line="276" w:lineRule="auto"/>
        <w:ind w:left="426" w:hanging="426"/>
        <w:rPr>
          <w:lang w:val="en-US"/>
        </w:rPr>
      </w:pPr>
      <w:r w:rsidRPr="00EC1483">
        <w:rPr>
          <w:lang w:val="en-US"/>
        </w:rPr>
        <w:t>[1]</w:t>
      </w:r>
      <w:r w:rsidRPr="00EC1483">
        <w:rPr>
          <w:lang w:val="en-US"/>
        </w:rPr>
        <w:tab/>
      </w:r>
      <w:r w:rsidRPr="00EC1483">
        <w:rPr>
          <w:lang w:val="en-US" w:eastAsia="es-EC"/>
        </w:rPr>
        <w:t xml:space="preserve">Lakhmi C. Jain; N.M. Martin (1998). Fusion of Neural Networks, Fuzzy Systems and Genetic Algorithms: Industrial Applications. </w:t>
      </w:r>
      <w:r w:rsidR="00B83C00" w:rsidRPr="00EC1483">
        <w:rPr>
          <w:lang w:val="en-US" w:eastAsia="es-EC"/>
        </w:rPr>
        <w:t>CRC Press</w:t>
      </w:r>
      <w:r w:rsidRPr="00EC1483">
        <w:rPr>
          <w:lang w:val="en-US" w:eastAsia="es-EC"/>
        </w:rPr>
        <w:t xml:space="preserve"> LLC.</w:t>
      </w:r>
    </w:p>
    <w:p w:rsidR="007657B1" w:rsidRPr="00EC1483" w:rsidRDefault="007657B1" w:rsidP="00B83C00">
      <w:pPr>
        <w:autoSpaceDE w:val="0"/>
        <w:autoSpaceDN w:val="0"/>
        <w:adjustRightInd w:val="0"/>
        <w:spacing w:before="0" w:after="0" w:line="276" w:lineRule="auto"/>
        <w:ind w:left="426" w:hanging="426"/>
        <w:rPr>
          <w:lang w:val="en-US" w:eastAsia="es-EC"/>
        </w:rPr>
      </w:pPr>
      <w:r w:rsidRPr="00EC1483">
        <w:rPr>
          <w:lang w:val="en-US"/>
        </w:rPr>
        <w:t>[2]</w:t>
      </w:r>
      <w:r w:rsidRPr="00EC1483">
        <w:rPr>
          <w:lang w:val="en-US"/>
        </w:rPr>
        <w:tab/>
      </w:r>
      <w:r w:rsidRPr="00EC1483">
        <w:rPr>
          <w:lang w:val="en-US" w:eastAsia="es-EC"/>
        </w:rPr>
        <w:t>Krose Ben, van der Smagt Patrick (1996). An</w:t>
      </w:r>
    </w:p>
    <w:p w:rsidR="007657B1" w:rsidRPr="00EC1483" w:rsidRDefault="007657B1" w:rsidP="00B83C00">
      <w:pPr>
        <w:autoSpaceDE w:val="0"/>
        <w:autoSpaceDN w:val="0"/>
        <w:adjustRightInd w:val="0"/>
        <w:spacing w:before="0" w:after="0" w:line="276" w:lineRule="auto"/>
        <w:ind w:left="426"/>
        <w:rPr>
          <w:lang w:val="en-US" w:eastAsia="es-EC"/>
        </w:rPr>
      </w:pPr>
      <w:r w:rsidRPr="00EC1483">
        <w:rPr>
          <w:lang w:val="en-US" w:eastAsia="es-EC"/>
        </w:rPr>
        <w:t>Introduction to Neural Networks. The University of Amsterdam.</w:t>
      </w:r>
    </w:p>
    <w:p w:rsidR="007657B1" w:rsidRPr="008146B7" w:rsidRDefault="007657B1" w:rsidP="0045444E">
      <w:pPr>
        <w:spacing w:before="100" w:beforeAutospacing="1" w:after="100" w:afterAutospacing="1" w:line="276" w:lineRule="auto"/>
        <w:ind w:left="426" w:hanging="426"/>
      </w:pPr>
      <w:r w:rsidRPr="00EC1483">
        <w:rPr>
          <w:lang w:val="en-US"/>
        </w:rPr>
        <w:t>[3]</w:t>
      </w:r>
      <w:r w:rsidRPr="00EC1483">
        <w:rPr>
          <w:lang w:val="en-US"/>
        </w:rPr>
        <w:tab/>
      </w:r>
      <w:r w:rsidRPr="00EC1483">
        <w:rPr>
          <w:lang w:val="en-US" w:eastAsia="es-EC"/>
        </w:rPr>
        <w:t xml:space="preserve">Ramírez Ignacio, Alcarraz Andrés (2001). </w:t>
      </w:r>
      <w:r w:rsidRPr="008146B7">
        <w:rPr>
          <w:lang w:eastAsia="es-EC"/>
        </w:rPr>
        <w:t>Clasiliptus. Obtenido de: http://www.fing.edu.uy/iie/~nacho/clasiliptus/</w:t>
      </w:r>
    </w:p>
    <w:p w:rsidR="004B1B99" w:rsidRPr="008146B7" w:rsidRDefault="0085306E" w:rsidP="009B2823">
      <w:pPr>
        <w:autoSpaceDE w:val="0"/>
        <w:autoSpaceDN w:val="0"/>
        <w:adjustRightInd w:val="0"/>
        <w:spacing w:before="0" w:after="0"/>
        <w:ind w:left="426" w:hanging="426"/>
        <w:jc w:val="left"/>
      </w:pPr>
      <w:r w:rsidRPr="00EC1483">
        <w:rPr>
          <w:lang w:val="en-US"/>
        </w:rPr>
        <w:t>[</w:t>
      </w:r>
      <w:r w:rsidR="0045444E" w:rsidRPr="00EC1483">
        <w:rPr>
          <w:lang w:val="en-US"/>
        </w:rPr>
        <w:t>4]</w:t>
      </w:r>
      <w:r w:rsidR="0045444E" w:rsidRPr="00EC1483">
        <w:rPr>
          <w:lang w:val="en-US"/>
        </w:rPr>
        <w:tab/>
      </w:r>
      <w:r w:rsidR="0045444E" w:rsidRPr="00EC1483">
        <w:rPr>
          <w:lang w:val="en-US" w:eastAsia="es-EC"/>
        </w:rPr>
        <w:t xml:space="preserve">Demuth Howard, Beale Mark (2001). Neural Network Toolbox. </w:t>
      </w:r>
      <w:r w:rsidR="0045444E" w:rsidRPr="008146B7">
        <w:rPr>
          <w:lang w:eastAsia="es-EC"/>
        </w:rPr>
        <w:t>The MathWorks, Inc.</w:t>
      </w:r>
    </w:p>
    <w:sectPr w:rsidR="004B1B99" w:rsidRPr="008146B7" w:rsidSect="00473415">
      <w:type w:val="continuous"/>
      <w:pgSz w:w="11906" w:h="16838" w:code="9"/>
      <w:pgMar w:top="1134" w:right="1134" w:bottom="1134" w:left="1701" w:header="720" w:footer="720"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0AA" w:rsidRDefault="005550AA">
      <w:pPr>
        <w:spacing w:before="0" w:after="0"/>
      </w:pPr>
      <w:r>
        <w:separator/>
      </w:r>
    </w:p>
  </w:endnote>
  <w:endnote w:type="continuationSeparator" w:id="0">
    <w:p w:rsidR="005550AA" w:rsidRDefault="005550A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06E" w:rsidRDefault="0085306E">
    <w:pPr>
      <w:pStyle w:val="Footer"/>
      <w:jc w:val="center"/>
      <w:rPr>
        <w:rStyle w:val="PageNumber"/>
      </w:rPr>
    </w:pPr>
  </w:p>
  <w:p w:rsidR="0085306E" w:rsidRDefault="000A0098">
    <w:pPr>
      <w:pStyle w:val="Footer"/>
      <w:jc w:val="center"/>
    </w:pPr>
    <w:r>
      <w:rPr>
        <w:rStyle w:val="PageNumber"/>
      </w:rPr>
      <w:fldChar w:fldCharType="begin"/>
    </w:r>
    <w:r w:rsidR="0085306E">
      <w:rPr>
        <w:rStyle w:val="PageNumber"/>
      </w:rPr>
      <w:instrText xml:space="preserve"> PAGE </w:instrText>
    </w:r>
    <w:r>
      <w:rPr>
        <w:rStyle w:val="PageNumber"/>
      </w:rPr>
      <w:fldChar w:fldCharType="separate"/>
    </w:r>
    <w:r w:rsidR="00EC1483">
      <w:rPr>
        <w:rStyle w:val="PageNumber"/>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0AA" w:rsidRDefault="005550AA">
      <w:pPr>
        <w:spacing w:before="0" w:after="0"/>
      </w:pPr>
      <w:r>
        <w:separator/>
      </w:r>
    </w:p>
  </w:footnote>
  <w:footnote w:type="continuationSeparator" w:id="0">
    <w:p w:rsidR="005550AA" w:rsidRDefault="005550A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153C8"/>
    <w:multiLevelType w:val="multilevel"/>
    <w:tmpl w:val="34F4F79C"/>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3885569"/>
    <w:multiLevelType w:val="multilevel"/>
    <w:tmpl w:val="821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C419C"/>
    <w:multiLevelType w:val="singleLevel"/>
    <w:tmpl w:val="1CB81998"/>
    <w:lvl w:ilvl="0">
      <w:start w:val="1"/>
      <w:numFmt w:val="decimal"/>
      <w:lvlText w:val="%1."/>
      <w:lvlJc w:val="left"/>
      <w:pPr>
        <w:tabs>
          <w:tab w:val="num" w:pos="360"/>
        </w:tabs>
        <w:ind w:left="360" w:hanging="360"/>
      </w:pPr>
    </w:lvl>
  </w:abstractNum>
  <w:abstractNum w:abstractNumId="3">
    <w:nsid w:val="41B45672"/>
    <w:multiLevelType w:val="hybridMultilevel"/>
    <w:tmpl w:val="2CF4E5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A44471C"/>
    <w:multiLevelType w:val="multilevel"/>
    <w:tmpl w:val="7E8A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05736"/>
    <w:multiLevelType w:val="multilevel"/>
    <w:tmpl w:val="E54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615A49"/>
    <w:multiLevelType w:val="hybridMultilevel"/>
    <w:tmpl w:val="03506F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3E97F46"/>
    <w:multiLevelType w:val="hybridMultilevel"/>
    <w:tmpl w:val="E048CE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8DC598F"/>
    <w:multiLevelType w:val="hybridMultilevel"/>
    <w:tmpl w:val="FC8C51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7B7D4A74"/>
    <w:multiLevelType w:val="singleLevel"/>
    <w:tmpl w:val="720464D6"/>
    <w:lvl w:ilvl="0">
      <w:start w:val="1"/>
      <w:numFmt w:val="decimal"/>
      <w:lvlText w:val="%1."/>
      <w:lvlJc w:val="left"/>
      <w:pPr>
        <w:tabs>
          <w:tab w:val="num" w:pos="360"/>
        </w:tabs>
        <w:ind w:left="360" w:hanging="360"/>
      </w:pPr>
    </w:lvl>
  </w:abstractNum>
  <w:num w:numId="1">
    <w:abstractNumId w:val="2"/>
  </w:num>
  <w:num w:numId="2">
    <w:abstractNumId w:val="9"/>
  </w:num>
  <w:num w:numId="3">
    <w:abstractNumId w:val="0"/>
  </w:num>
  <w:num w:numId="4">
    <w:abstractNumId w:val="4"/>
  </w:num>
  <w:num w:numId="5">
    <w:abstractNumId w:val="5"/>
  </w:num>
  <w:num w:numId="6">
    <w:abstractNumId w:val="6"/>
  </w:num>
  <w:num w:numId="7">
    <w:abstractNumId w:val="3"/>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80EB1"/>
    <w:rsid w:val="00070366"/>
    <w:rsid w:val="00085D40"/>
    <w:rsid w:val="000A0098"/>
    <w:rsid w:val="001E3B87"/>
    <w:rsid w:val="001F20D3"/>
    <w:rsid w:val="00225C6C"/>
    <w:rsid w:val="00245AD2"/>
    <w:rsid w:val="00366A48"/>
    <w:rsid w:val="0045444E"/>
    <w:rsid w:val="00473415"/>
    <w:rsid w:val="00480EB1"/>
    <w:rsid w:val="004B1B99"/>
    <w:rsid w:val="005550AA"/>
    <w:rsid w:val="005846CA"/>
    <w:rsid w:val="006D2C75"/>
    <w:rsid w:val="0073335D"/>
    <w:rsid w:val="007657B1"/>
    <w:rsid w:val="008146B7"/>
    <w:rsid w:val="0085306E"/>
    <w:rsid w:val="00877D69"/>
    <w:rsid w:val="009B2823"/>
    <w:rsid w:val="009F7126"/>
    <w:rsid w:val="00A459C5"/>
    <w:rsid w:val="00A72217"/>
    <w:rsid w:val="00B83C00"/>
    <w:rsid w:val="00D219B1"/>
    <w:rsid w:val="00D44F35"/>
    <w:rsid w:val="00D90D45"/>
    <w:rsid w:val="00DE0CDE"/>
    <w:rsid w:val="00DF233E"/>
    <w:rsid w:val="00E113E6"/>
    <w:rsid w:val="00E92692"/>
    <w:rsid w:val="00EC1483"/>
    <w:rsid w:val="00EF603D"/>
    <w:rsid w:val="00EF628F"/>
    <w:rsid w:val="00F744AC"/>
    <w:rsid w:val="00F93E07"/>
    <w:rsid w:val="00FE260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enu v:ext="edit"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15"/>
    <w:pPr>
      <w:spacing w:before="120" w:after="120"/>
      <w:jc w:val="both"/>
    </w:pPr>
    <w:rPr>
      <w:noProof/>
      <w:lang w:eastAsia="es-ES"/>
    </w:rPr>
  </w:style>
  <w:style w:type="paragraph" w:styleId="Heading1">
    <w:name w:val="heading 1"/>
    <w:aliases w:val="Título Ponencia"/>
    <w:basedOn w:val="Normal"/>
    <w:next w:val="Normal"/>
    <w:qFormat/>
    <w:rsid w:val="00473415"/>
    <w:pPr>
      <w:keepNext/>
      <w:spacing w:before="0" w:after="0"/>
      <w:jc w:val="center"/>
      <w:outlineLvl w:val="0"/>
    </w:pPr>
    <w:rPr>
      <w:kern w:val="28"/>
      <w:sz w:val="32"/>
    </w:rPr>
  </w:style>
  <w:style w:type="paragraph" w:styleId="Heading2">
    <w:name w:val="heading 2"/>
    <w:aliases w:val="Título Sección"/>
    <w:basedOn w:val="Normal"/>
    <w:next w:val="Normal"/>
    <w:qFormat/>
    <w:rsid w:val="00473415"/>
    <w:pPr>
      <w:keepNext/>
      <w:spacing w:after="0"/>
      <w:outlineLvl w:val="1"/>
    </w:pPr>
    <w:rPr>
      <w:b/>
      <w:sz w:val="28"/>
    </w:rPr>
  </w:style>
  <w:style w:type="paragraph" w:styleId="Heading3">
    <w:name w:val="heading 3"/>
    <w:aliases w:val="Título Subsección"/>
    <w:basedOn w:val="Normal"/>
    <w:next w:val="Normal"/>
    <w:qFormat/>
    <w:rsid w:val="00473415"/>
    <w:pPr>
      <w:keepNext/>
      <w:spacing w:after="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
    <w:name w:val="Autor"/>
    <w:basedOn w:val="Normal"/>
    <w:next w:val="Normal"/>
    <w:rsid w:val="00473415"/>
    <w:pPr>
      <w:spacing w:before="0" w:after="0"/>
      <w:jc w:val="center"/>
    </w:pPr>
  </w:style>
  <w:style w:type="paragraph" w:customStyle="1" w:styleId="Abstract">
    <w:name w:val="Abstract"/>
    <w:basedOn w:val="Normal"/>
    <w:next w:val="Normal"/>
    <w:rsid w:val="00473415"/>
    <w:pPr>
      <w:spacing w:before="400" w:after="480"/>
      <w:ind w:left="397" w:right="397"/>
    </w:pPr>
    <w:rPr>
      <w:i/>
    </w:rPr>
  </w:style>
  <w:style w:type="paragraph" w:customStyle="1" w:styleId="Referencias">
    <w:name w:val="Referencias"/>
    <w:basedOn w:val="Normal"/>
    <w:next w:val="Normal"/>
    <w:rsid w:val="00473415"/>
    <w:pPr>
      <w:ind w:left="425" w:hanging="425"/>
    </w:pPr>
  </w:style>
  <w:style w:type="paragraph" w:styleId="PlainText">
    <w:name w:val="Plain Text"/>
    <w:basedOn w:val="Normal"/>
    <w:rsid w:val="00473415"/>
    <w:rPr>
      <w:rFonts w:ascii="Courier New" w:hAnsi="Courier New"/>
    </w:rPr>
  </w:style>
  <w:style w:type="paragraph" w:customStyle="1" w:styleId="Titulo">
    <w:name w:val="Titulo"/>
    <w:basedOn w:val="PlainText"/>
    <w:next w:val="PlainText"/>
    <w:rsid w:val="00473415"/>
    <w:pPr>
      <w:spacing w:before="0" w:after="0"/>
      <w:jc w:val="center"/>
    </w:pPr>
    <w:rPr>
      <w:rFonts w:ascii="Times New Roman" w:hAnsi="Times New Roman"/>
      <w:sz w:val="32"/>
    </w:rPr>
  </w:style>
  <w:style w:type="paragraph" w:customStyle="1" w:styleId="TituloSeccion">
    <w:name w:val="Titulo Seccion"/>
    <w:basedOn w:val="PlainText"/>
    <w:next w:val="PlainText"/>
    <w:rsid w:val="00473415"/>
    <w:pPr>
      <w:keepNext/>
      <w:spacing w:before="0"/>
    </w:pPr>
    <w:rPr>
      <w:rFonts w:ascii="Times New Roman" w:hAnsi="Times New Roman"/>
      <w:b/>
      <w:sz w:val="28"/>
    </w:rPr>
  </w:style>
  <w:style w:type="paragraph" w:customStyle="1" w:styleId="TituloSubseccin">
    <w:name w:val="Titulo Subsección"/>
    <w:basedOn w:val="PlainText"/>
    <w:next w:val="PlainText"/>
    <w:rsid w:val="00473415"/>
    <w:pPr>
      <w:spacing w:before="0"/>
    </w:pPr>
    <w:rPr>
      <w:rFonts w:ascii="Times New Roman" w:hAnsi="Times New Roman"/>
      <w:b/>
      <w:sz w:val="24"/>
    </w:rPr>
  </w:style>
  <w:style w:type="paragraph" w:styleId="Header">
    <w:name w:val="header"/>
    <w:basedOn w:val="Normal"/>
    <w:rsid w:val="00473415"/>
    <w:pPr>
      <w:tabs>
        <w:tab w:val="center" w:pos="4252"/>
        <w:tab w:val="right" w:pos="8504"/>
      </w:tabs>
    </w:pPr>
  </w:style>
  <w:style w:type="paragraph" w:styleId="Footer">
    <w:name w:val="footer"/>
    <w:basedOn w:val="Normal"/>
    <w:rsid w:val="00473415"/>
    <w:pPr>
      <w:spacing w:before="0" w:after="0"/>
    </w:pPr>
    <w:rPr>
      <w:sz w:val="16"/>
      <w:lang w:val="es-ES_tradnl"/>
    </w:rPr>
  </w:style>
  <w:style w:type="character" w:styleId="PageNumber">
    <w:name w:val="page number"/>
    <w:basedOn w:val="DefaultParagraphFont"/>
    <w:rsid w:val="00473415"/>
  </w:style>
  <w:style w:type="paragraph" w:styleId="ListParagraph">
    <w:name w:val="List Paragraph"/>
    <w:basedOn w:val="Normal"/>
    <w:uiPriority w:val="34"/>
    <w:qFormat/>
    <w:rsid w:val="00EF628F"/>
    <w:pPr>
      <w:spacing w:before="0" w:after="0"/>
      <w:ind w:left="720"/>
      <w:contextualSpacing/>
      <w:jc w:val="left"/>
    </w:pPr>
    <w:rPr>
      <w:sz w:val="24"/>
      <w:szCs w:val="24"/>
    </w:rPr>
  </w:style>
  <w:style w:type="paragraph" w:styleId="NormalWeb">
    <w:name w:val="Normal (Web)"/>
    <w:basedOn w:val="Normal"/>
    <w:uiPriority w:val="99"/>
    <w:rsid w:val="00EF628F"/>
    <w:pPr>
      <w:spacing w:before="100" w:beforeAutospacing="1" w:after="100" w:afterAutospacing="1"/>
      <w:jc w:val="left"/>
    </w:pPr>
    <w:rPr>
      <w:sz w:val="24"/>
      <w:szCs w:val="24"/>
    </w:rPr>
  </w:style>
  <w:style w:type="character" w:styleId="Hyperlink">
    <w:name w:val="Hyperlink"/>
    <w:basedOn w:val="DefaultParagraphFont"/>
    <w:uiPriority w:val="99"/>
    <w:semiHidden/>
    <w:unhideWhenUsed/>
    <w:rsid w:val="00366A48"/>
    <w:rPr>
      <w:color w:val="0000FF"/>
      <w:u w:val="single"/>
    </w:rPr>
  </w:style>
  <w:style w:type="paragraph" w:styleId="BalloonText">
    <w:name w:val="Balloon Text"/>
    <w:basedOn w:val="Normal"/>
    <w:link w:val="BalloonTextChar"/>
    <w:uiPriority w:val="99"/>
    <w:semiHidden/>
    <w:unhideWhenUsed/>
    <w:rsid w:val="00225C6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C6C"/>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es.wikipedia.org/wiki/Ruido_blan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s.wikipedia.org/wiki/Imagen:Filtro_adapt.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formato-jite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formato-jitel</Template>
  <TotalTime>12</TotalTime>
  <Pages>5</Pages>
  <Words>1930</Words>
  <Characters>12158</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Ejemplo formato artículo</vt:lpstr>
      <vt:lpstr>Ejemplo formato artículo</vt:lpstr>
    </vt:vector>
  </TitlesOfParts>
  <Company>DIT-UPM</Company>
  <LinksUpToDate>false</LinksUpToDate>
  <CharactersWithSpaces>14060</CharactersWithSpaces>
  <SharedDoc>false</SharedDoc>
  <HLinks>
    <vt:vector size="12" baseType="variant">
      <vt:variant>
        <vt:i4>720996</vt:i4>
      </vt:variant>
      <vt:variant>
        <vt:i4>15</vt:i4>
      </vt:variant>
      <vt:variant>
        <vt:i4>0</vt:i4>
      </vt:variant>
      <vt:variant>
        <vt:i4>5</vt:i4>
      </vt:variant>
      <vt:variant>
        <vt:lpwstr>http://es.wikipedia.org/wiki/Ruido_blanco</vt:lpwstr>
      </vt:variant>
      <vt:variant>
        <vt:lpwstr/>
      </vt:variant>
      <vt:variant>
        <vt:i4>5832767</vt:i4>
      </vt:variant>
      <vt:variant>
        <vt:i4>9</vt:i4>
      </vt:variant>
      <vt:variant>
        <vt:i4>0</vt:i4>
      </vt:variant>
      <vt:variant>
        <vt:i4>5</vt:i4>
      </vt:variant>
      <vt:variant>
        <vt:lpwstr>http://es.wikipedia.org/wiki/Imagen:Filtro_adapt.PNG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formato artículo</dc:title>
  <dc:creator>Encarna Pastor</dc:creator>
  <cp:lastModifiedBy>Juan Andr</cp:lastModifiedBy>
  <cp:revision>6</cp:revision>
  <cp:lastPrinted>2002-11-20T22:58:00Z</cp:lastPrinted>
  <dcterms:created xsi:type="dcterms:W3CDTF">2010-01-09T00:21:00Z</dcterms:created>
  <dcterms:modified xsi:type="dcterms:W3CDTF">2010-01-11T07:06:00Z</dcterms:modified>
</cp:coreProperties>
</file>